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8634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B64D38" w:rsidRDefault="00B64D3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10B5" w:rsidRDefault="002810B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Stephen Wood</w:t>
                                      </w:r>
                                    </w:p>
                                  </w:sdtContent>
                                </w:sdt>
                                <w:p w:rsidR="002810B5" w:rsidRDefault="00424D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810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Notre Dame Catholic Sixth Form College</w:t>
                                      </w:r>
                                    </w:sdtContent>
                                  </w:sdt>
                                  <w:r w:rsidR="002810B5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810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Computer Science Dept.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10B5" w:rsidRDefault="002810B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72"/>
                                          <w:szCs w:val="72"/>
                                        </w:rPr>
                                        <w:t>A-Level Computer Science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10B5" w:rsidRDefault="002810B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64D38"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>Year 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  <w:t xml:space="preserve"> – Programming Challenges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" fillcolor="#ed7d31 [320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" fillcolor="#c45911 [24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810B5" w:rsidRDefault="002810B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Stephen Wood</w:t>
                                </w:r>
                              </w:p>
                            </w:sdtContent>
                          </w:sdt>
                          <w:p w:rsidR="002810B5" w:rsidRDefault="00424D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810B5">
                                  <w:rPr>
                                    <w:caps/>
                                    <w:color w:val="FFFFFF" w:themeColor="background1"/>
                                  </w:rPr>
                                  <w:t>Notre Dame Catholic Sixth Form College</w:t>
                                </w:r>
                              </w:sdtContent>
                            </w:sdt>
                            <w:r w:rsidR="002810B5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810B5">
                                  <w:rPr>
                                    <w:caps/>
                                    <w:color w:val="FFFFFF" w:themeColor="background1"/>
                                  </w:rPr>
                                  <w:t>Computer Science Dept.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810B5" w:rsidRDefault="002810B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  <w:szCs w:val="72"/>
                                  </w:rPr>
                                  <w:t>A-Level Computer Science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810B5" w:rsidRDefault="002810B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64D38"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>Year 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– Programming Challenges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4D38" w:rsidRDefault="00B64D38">
          <w:pPr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</w:pPr>
          <w:r w:rsidRPr="00B64D38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4162425</wp:posOffset>
                    </wp:positionV>
                    <wp:extent cx="573405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0B5" w:rsidRPr="004F6AE3" w:rsidRDefault="002810B5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56"/>
                                    <w:szCs w:val="36"/>
                                  </w:rPr>
                                </w:pPr>
                                <w:r w:rsidRPr="004F6AE3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  <w:t xml:space="preserve">Coding Challenges – </w:t>
                                </w:r>
                                <w:r w:rsidRPr="004F6AE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56"/>
                                    <w:szCs w:val="36"/>
                                  </w:rPr>
                                  <w:t>Volume 5</w:t>
                                </w:r>
                              </w:p>
                              <w:p w:rsidR="002810B5" w:rsidRPr="004F6AE3" w:rsidRDefault="002810B5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</w:pPr>
                              </w:p>
                              <w:p w:rsidR="002810B5" w:rsidRDefault="002810B5" w:rsidP="007D68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</w:pPr>
                                <w:r w:rsidRPr="004F6AE3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  <w:t xml:space="preserve">Coding focus: </w:t>
                                </w:r>
                              </w:p>
                              <w:p w:rsidR="002810B5" w:rsidRPr="004F6AE3" w:rsidRDefault="002810B5" w:rsidP="000506E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</w:pPr>
                                <w:r w:rsidRPr="004F6AE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56"/>
                                    <w:szCs w:val="36"/>
                                  </w:rPr>
                                  <w:t>File Handling &amp;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36"/>
                                  </w:rPr>
                                  <w:t xml:space="preserve"> </w:t>
                                </w:r>
                                <w:r w:rsidRPr="004F6AE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70C0"/>
                                    <w:sz w:val="56"/>
                                    <w:szCs w:val="36"/>
                                  </w:rPr>
                                  <w:t>Subroutines</w:t>
                                </w:r>
                              </w:p>
                              <w:p w:rsidR="002810B5" w:rsidRDefault="002810B5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2810B5" w:rsidRDefault="002810B5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Name:   </w:t>
                                </w:r>
                              </w:p>
                              <w:p w:rsidR="002810B5" w:rsidRDefault="002810B5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2810B5" w:rsidRPr="00B64D38" w:rsidRDefault="002810B5" w:rsidP="00B64D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 xml:space="preserve">Class: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400.3pt;margin-top:327.75pt;width:45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ATIwIAACUEAAAOAAAAZHJzL2Uyb0RvYy54bWysU9uO2yAQfa/Uf0C8N3ZcZy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" stroked="f">
                    <v:textbox style="mso-fit-shape-to-text:t">
                      <w:txbxContent>
                        <w:p w:rsidR="002810B5" w:rsidRPr="004F6AE3" w:rsidRDefault="002810B5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56"/>
                              <w:szCs w:val="36"/>
                            </w:rPr>
                          </w:pPr>
                          <w:r w:rsidRPr="004F6AE3"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  <w:t xml:space="preserve">Coding Challenges – </w:t>
                          </w:r>
                          <w:r w:rsidRPr="004F6AE3"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56"/>
                              <w:szCs w:val="36"/>
                            </w:rPr>
                            <w:t>Volume 5</w:t>
                          </w:r>
                        </w:p>
                        <w:p w:rsidR="002810B5" w:rsidRPr="004F6AE3" w:rsidRDefault="002810B5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</w:pPr>
                        </w:p>
                        <w:p w:rsidR="002810B5" w:rsidRDefault="002810B5" w:rsidP="007D68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</w:pPr>
                          <w:r w:rsidRPr="004F6AE3"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  <w:t xml:space="preserve">Coding focus: </w:t>
                          </w:r>
                        </w:p>
                        <w:p w:rsidR="002810B5" w:rsidRPr="004F6AE3" w:rsidRDefault="002810B5" w:rsidP="000506E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</w:pPr>
                          <w:r w:rsidRPr="004F6AE3"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56"/>
                              <w:szCs w:val="36"/>
                            </w:rPr>
                            <w:t>File Handling &amp;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36"/>
                            </w:rPr>
                            <w:t xml:space="preserve"> </w:t>
                          </w:r>
                          <w:r w:rsidRPr="004F6AE3">
                            <w:rPr>
                              <w:rFonts w:asciiTheme="majorHAnsi" w:eastAsiaTheme="majorEastAsia" w:hAnsiTheme="majorHAnsi" w:cstheme="majorBidi"/>
                              <w:b/>
                              <w:color w:val="0070C0"/>
                              <w:sz w:val="56"/>
                              <w:szCs w:val="36"/>
                            </w:rPr>
                            <w:t>Subroutines</w:t>
                          </w:r>
                        </w:p>
                        <w:p w:rsidR="002810B5" w:rsidRDefault="002810B5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</w:p>
                        <w:p w:rsidR="002810B5" w:rsidRDefault="002810B5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Name:   </w:t>
                          </w:r>
                        </w:p>
                        <w:p w:rsidR="002810B5" w:rsidRDefault="002810B5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2810B5" w:rsidRPr="00B64D38" w:rsidRDefault="002810B5" w:rsidP="00B64D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36"/>
                              <w:szCs w:val="36"/>
                            </w:rPr>
                            <w:t xml:space="preserve">Class: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p w:rsidR="00C96C68" w:rsidRPr="00761EDF" w:rsidRDefault="00713813">
      <w:pPr>
        <w:rPr>
          <w:b/>
          <w:sz w:val="52"/>
          <w:szCs w:val="52"/>
        </w:rPr>
      </w:pPr>
      <w:r w:rsidRPr="00761EDF">
        <w:rPr>
          <w:b/>
          <w:sz w:val="52"/>
          <w:szCs w:val="52"/>
        </w:rPr>
        <w:lastRenderedPageBreak/>
        <w:t xml:space="preserve">Coding </w:t>
      </w:r>
      <w:r w:rsidR="00ED546A" w:rsidRPr="00761EDF">
        <w:rPr>
          <w:b/>
          <w:sz w:val="52"/>
          <w:szCs w:val="52"/>
        </w:rPr>
        <w:t xml:space="preserve">Challenges </w:t>
      </w:r>
      <w:r w:rsidR="00761EDF" w:rsidRPr="00761EDF">
        <w:rPr>
          <w:b/>
          <w:sz w:val="52"/>
          <w:szCs w:val="52"/>
        </w:rPr>
        <w:t xml:space="preserve">– Volume </w:t>
      </w:r>
      <w:r w:rsidR="004F6AE3">
        <w:rPr>
          <w:b/>
          <w:sz w:val="52"/>
          <w:szCs w:val="52"/>
        </w:rPr>
        <w:t>FIVE</w:t>
      </w:r>
    </w:p>
    <w:p w:rsidR="00713813" w:rsidRDefault="00713813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</w:rPr>
        <w:id w:val="11122504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86739" w:rsidRPr="00B41C93" w:rsidRDefault="00886739">
          <w:pPr>
            <w:pStyle w:val="TOCHeading"/>
            <w:rPr>
              <w:color w:val="ED7D31" w:themeColor="accent2"/>
              <w:sz w:val="44"/>
            </w:rPr>
          </w:pPr>
          <w:r w:rsidRPr="00B41C93">
            <w:rPr>
              <w:color w:val="ED7D31" w:themeColor="accent2"/>
              <w:sz w:val="44"/>
            </w:rPr>
            <w:t>Table of Contents</w:t>
          </w:r>
        </w:p>
        <w:p w:rsidR="00C1737F" w:rsidRDefault="008867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0087" w:history="1"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Program 1 – Read in and display a file.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_Toc31300087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2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88" w:history="1">
            <w:r w:rsidR="00C1737F" w:rsidRPr="00474985">
              <w:rPr>
                <w:rStyle w:val="Hyperlink"/>
                <w:noProof/>
                <w:lang w:eastAsia="en-GB"/>
              </w:rPr>
              <w:t xml:space="preserve">Program 2 – </w:t>
            </w:r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Word Count from a file.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_Toc31300088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3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89" w:history="1">
            <w:r w:rsidR="00C1737F" w:rsidRPr="00474985">
              <w:rPr>
                <w:rStyle w:val="Hyperlink"/>
                <w:noProof/>
                <w:lang w:eastAsia="en-GB"/>
              </w:rPr>
              <w:t>Program 3 – Filtering students by subject.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_Toc31300089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4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0" w:history="1">
            <w:r w:rsidR="00C1737F" w:rsidRPr="00474985">
              <w:rPr>
                <w:rStyle w:val="Hyperlink"/>
                <w:noProof/>
                <w:lang w:eastAsia="en-GB"/>
              </w:rPr>
              <w:t>Program 4 – Writing and storing Prime Numbers.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_Toc31300090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5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1" w:history="1"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 xml:space="preserve">Program 5 – </w:t>
            </w:r>
            <w:r w:rsidR="00C1737F" w:rsidRPr="00474985">
              <w:rPr>
                <w:rStyle w:val="Hyperlink"/>
                <w:noProof/>
                <w:lang w:eastAsia="en-GB"/>
              </w:rPr>
              <w:t>The Fibonacci Sequence.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_Toc31300091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6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2" w:history="1"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Program 6 – Encrypted Song.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_Toc31300092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7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3" w:history="1"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Program 7 – Encrypted Quote – it happened again.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_Toc31300093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8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C1737F" w:rsidRP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noProof/>
              <w:sz w:val="22"/>
              <w:lang w:eastAsia="en-GB"/>
            </w:rPr>
          </w:pPr>
          <w:hyperlink w:anchor="_Toc31300094" w:history="1">
            <w:r w:rsidR="00C1737F" w:rsidRPr="00C1737F">
              <w:rPr>
                <w:rStyle w:val="Hyperlink"/>
                <w:rFonts w:eastAsia="Times New Roman"/>
                <w:b/>
                <w:noProof/>
                <w:color w:val="FF0000"/>
                <w:lang w:eastAsia="en-GB"/>
              </w:rPr>
              <w:t>The Hard Bit</w:t>
            </w:r>
            <w:r w:rsidR="00C1737F" w:rsidRPr="00C1737F">
              <w:rPr>
                <w:b/>
                <w:noProof/>
                <w:webHidden/>
              </w:rPr>
              <w:tab/>
            </w:r>
            <w:r w:rsidR="00C1737F" w:rsidRPr="00C1737F">
              <w:rPr>
                <w:b/>
                <w:noProof/>
                <w:webHidden/>
              </w:rPr>
              <w:fldChar w:fldCharType="begin"/>
            </w:r>
            <w:r w:rsidR="00C1737F" w:rsidRPr="00C1737F">
              <w:rPr>
                <w:b/>
                <w:noProof/>
                <w:webHidden/>
              </w:rPr>
              <w:instrText xml:space="preserve"> PAGEREF _Toc31300094 \h </w:instrText>
            </w:r>
            <w:r w:rsidR="00C1737F" w:rsidRPr="00C1737F">
              <w:rPr>
                <w:b/>
                <w:noProof/>
                <w:webHidden/>
              </w:rPr>
            </w:r>
            <w:r w:rsidR="00C1737F" w:rsidRPr="00C1737F">
              <w:rPr>
                <w:b/>
                <w:noProof/>
                <w:webHidden/>
              </w:rPr>
              <w:fldChar w:fldCharType="separate"/>
            </w:r>
            <w:r w:rsidR="00C1737F" w:rsidRPr="00C1737F">
              <w:rPr>
                <w:b/>
                <w:noProof/>
                <w:webHidden/>
              </w:rPr>
              <w:t>9</w:t>
            </w:r>
            <w:r w:rsidR="00C1737F" w:rsidRPr="00C1737F">
              <w:rPr>
                <w:b/>
                <w:noProof/>
                <w:webHidden/>
              </w:rPr>
              <w:fldChar w:fldCharType="end"/>
            </w:r>
          </w:hyperlink>
        </w:p>
        <w:p w:rsidR="00C1737F" w:rsidRDefault="00424D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5" w:history="1"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Program 8 – Encrypted (again) but different.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_Toc31300095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10</w:t>
            </w:r>
            <w:r w:rsidR="00C1737F">
              <w:rPr>
                <w:noProof/>
                <w:webHidden/>
              </w:rPr>
              <w:fldChar w:fldCharType="end"/>
            </w:r>
          </w:hyperlink>
        </w:p>
        <w:p w:rsidR="00886739" w:rsidRPr="008F5314" w:rsidRDefault="00424D2B" w:rsidP="008F53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31300096" w:history="1">
            <w:r w:rsidR="00C1737F" w:rsidRPr="00474985">
              <w:rPr>
                <w:rStyle w:val="Hyperlink"/>
                <w:noProof/>
                <w:lang w:eastAsia="en-GB"/>
              </w:rPr>
              <w:t xml:space="preserve">Program 9 – Wonky </w:t>
            </w:r>
            <w:r w:rsidR="00C1737F" w:rsidRPr="00474985">
              <w:rPr>
                <w:rStyle w:val="Hyperlink"/>
                <w:rFonts w:eastAsia="Times New Roman"/>
                <w:noProof/>
                <w:lang w:eastAsia="en-GB"/>
              </w:rPr>
              <w:t>Encryption.</w:t>
            </w:r>
            <w:r w:rsidR="00C1737F">
              <w:rPr>
                <w:noProof/>
                <w:webHidden/>
              </w:rPr>
              <w:tab/>
            </w:r>
            <w:r w:rsidR="00C1737F">
              <w:rPr>
                <w:noProof/>
                <w:webHidden/>
              </w:rPr>
              <w:fldChar w:fldCharType="begin"/>
            </w:r>
            <w:r w:rsidR="00C1737F">
              <w:rPr>
                <w:noProof/>
                <w:webHidden/>
              </w:rPr>
              <w:instrText xml:space="preserve"> PAGEREF _Toc31300096 \h </w:instrText>
            </w:r>
            <w:r w:rsidR="00C1737F">
              <w:rPr>
                <w:noProof/>
                <w:webHidden/>
              </w:rPr>
            </w:r>
            <w:r w:rsidR="00C1737F">
              <w:rPr>
                <w:noProof/>
                <w:webHidden/>
              </w:rPr>
              <w:fldChar w:fldCharType="separate"/>
            </w:r>
            <w:r w:rsidR="00C1737F">
              <w:rPr>
                <w:noProof/>
                <w:webHidden/>
              </w:rPr>
              <w:t>11</w:t>
            </w:r>
            <w:r w:rsidR="00C1737F">
              <w:rPr>
                <w:noProof/>
                <w:webHidden/>
              </w:rPr>
              <w:fldChar w:fldCharType="end"/>
            </w:r>
          </w:hyperlink>
          <w:r w:rsidR="00886739">
            <w:rPr>
              <w:b/>
              <w:bCs/>
              <w:noProof/>
            </w:rPr>
            <w:fldChar w:fldCharType="end"/>
          </w:r>
        </w:p>
      </w:sdtContent>
    </w:sdt>
    <w:p w:rsidR="00C96C68" w:rsidRDefault="00C96C68">
      <w:r>
        <w:br w:type="page"/>
      </w:r>
    </w:p>
    <w:p w:rsidR="00614A29" w:rsidRDefault="00614A29" w:rsidP="00C96C68">
      <w:pPr>
        <w:pStyle w:val="Heading1"/>
        <w:rPr>
          <w:rFonts w:eastAsia="Times New Roman"/>
          <w:lang w:eastAsia="en-GB"/>
        </w:rPr>
      </w:pPr>
      <w:bookmarkStart w:id="0" w:name="_Toc31300087"/>
      <w:bookmarkStart w:id="1" w:name="_Toc525541923"/>
      <w:bookmarkStart w:id="2" w:name="_Toc18409585"/>
      <w:r>
        <w:rPr>
          <w:rFonts w:eastAsia="Times New Roman"/>
          <w:lang w:eastAsia="en-GB"/>
        </w:rPr>
        <w:lastRenderedPageBreak/>
        <w:t xml:space="preserve">Program 1 – </w:t>
      </w:r>
      <w:r w:rsidR="00906A04">
        <w:rPr>
          <w:rFonts w:eastAsia="Times New Roman"/>
          <w:lang w:eastAsia="en-GB"/>
        </w:rPr>
        <w:t>Read in and display a file</w:t>
      </w:r>
      <w:r w:rsidR="00F7257D">
        <w:rPr>
          <w:rFonts w:eastAsia="Times New Roman"/>
          <w:lang w:eastAsia="en-GB"/>
        </w:rPr>
        <w:t>.</w:t>
      </w:r>
      <w:bookmarkEnd w:id="0"/>
    </w:p>
    <w:p w:rsidR="00614A29" w:rsidRDefault="00614A29" w:rsidP="00614A29">
      <w:pPr>
        <w:rPr>
          <w:lang w:eastAsia="en-GB"/>
        </w:rPr>
      </w:pPr>
    </w:p>
    <w:p w:rsidR="00C96C68" w:rsidRDefault="00B21BD0" w:rsidP="00797B32">
      <w:pPr>
        <w:rPr>
          <w:lang w:eastAsia="en-GB"/>
        </w:rPr>
      </w:pPr>
      <w:r>
        <w:rPr>
          <w:shd w:val="clear" w:color="auto" w:fill="FFFFFF"/>
        </w:rPr>
        <w:t xml:space="preserve">Write a program in C# to </w:t>
      </w:r>
      <w:r w:rsidR="00170983">
        <w:rPr>
          <w:rFonts w:ascii="Helvetica" w:hAnsi="Helvetica" w:cs="Helvetica"/>
          <w:sz w:val="26"/>
          <w:szCs w:val="26"/>
          <w:shd w:val="clear" w:color="auto" w:fill="FFFFFF"/>
        </w:rPr>
        <w:t xml:space="preserve">read in </w:t>
      </w:r>
      <w:r w:rsidR="00AC1AB5">
        <w:rPr>
          <w:rFonts w:ascii="Helvetica" w:hAnsi="Helvetica" w:cs="Helvetica"/>
          <w:sz w:val="26"/>
          <w:szCs w:val="26"/>
          <w:shd w:val="clear" w:color="auto" w:fill="FFFFFF"/>
        </w:rPr>
        <w:t xml:space="preserve">a </w:t>
      </w:r>
      <w:r w:rsidR="00170983">
        <w:rPr>
          <w:rFonts w:ascii="Helvetica" w:hAnsi="Helvetica" w:cs="Helvetica"/>
          <w:sz w:val="26"/>
          <w:szCs w:val="26"/>
          <w:shd w:val="clear" w:color="auto" w:fill="FFFFFF"/>
        </w:rPr>
        <w:t>text file</w:t>
      </w:r>
      <w:r w:rsidR="00AB4243">
        <w:rPr>
          <w:rFonts w:ascii="Helvetica" w:hAnsi="Helvetica" w:cs="Helvetica"/>
          <w:sz w:val="26"/>
          <w:szCs w:val="26"/>
          <w:shd w:val="clear" w:color="auto" w:fill="FFFFFF"/>
        </w:rPr>
        <w:t xml:space="preserve"> (Students.txt)</w:t>
      </w:r>
      <w:r w:rsidR="00170983">
        <w:rPr>
          <w:rFonts w:ascii="Helvetica" w:hAnsi="Helvetica" w:cs="Helvetica"/>
          <w:sz w:val="26"/>
          <w:szCs w:val="26"/>
          <w:shd w:val="clear" w:color="auto" w:fill="FFFFFF"/>
        </w:rPr>
        <w:t xml:space="preserve">, the program should </w:t>
      </w:r>
      <w:r w:rsidR="00AB4243">
        <w:rPr>
          <w:rFonts w:ascii="Helvetica" w:hAnsi="Helvetica" w:cs="Helvetica"/>
          <w:sz w:val="26"/>
          <w:szCs w:val="26"/>
          <w:shd w:val="clear" w:color="auto" w:fill="FFFFFF"/>
        </w:rPr>
        <w:t>read in the file and then successfully display each student</w:t>
      </w:r>
      <w:r w:rsidR="003659FB">
        <w:rPr>
          <w:rFonts w:ascii="Helvetica" w:hAnsi="Helvetica" w:cs="Helvetica"/>
          <w:sz w:val="26"/>
          <w:szCs w:val="26"/>
          <w:shd w:val="clear" w:color="auto" w:fill="FFFFFF"/>
        </w:rPr>
        <w:t>’</w:t>
      </w:r>
      <w:r w:rsidR="00AB4243">
        <w:rPr>
          <w:rFonts w:ascii="Helvetica" w:hAnsi="Helvetica" w:cs="Helvetica"/>
          <w:sz w:val="26"/>
          <w:szCs w:val="26"/>
          <w:shd w:val="clear" w:color="auto" w:fill="FFFFFF"/>
        </w:rPr>
        <w:t>s name on a new line in the console window.</w:t>
      </w:r>
      <w:bookmarkEnd w:id="1"/>
      <w:bookmarkEnd w:id="2"/>
    </w:p>
    <w:p w:rsidR="003F17FF" w:rsidRDefault="003F17FF" w:rsidP="003F17FF">
      <w:pPr>
        <w:rPr>
          <w:lang w:eastAsia="en-GB"/>
        </w:rPr>
      </w:pPr>
      <w:r>
        <w:rPr>
          <w:lang w:eastAsia="en-GB"/>
        </w:rPr>
        <w:t>Test your Program using the following Text Files</w:t>
      </w:r>
      <w:r w:rsidR="00AB4243">
        <w:rPr>
          <w:lang w:eastAsia="en-GB"/>
        </w:rPr>
        <w:t>:</w:t>
      </w:r>
      <w:r>
        <w:rPr>
          <w:lang w:eastAsia="en-GB"/>
        </w:rPr>
        <w:t xml:space="preserve"> </w:t>
      </w:r>
      <w:r w:rsidR="00AB4243">
        <w:rPr>
          <w:lang w:eastAsia="en-GB"/>
        </w:rPr>
        <w:tab/>
      </w:r>
      <w:r w:rsidR="00AB4243" w:rsidRPr="00AB4243">
        <w:rPr>
          <w:b/>
          <w:lang w:eastAsia="en-GB"/>
        </w:rPr>
        <w:t>Students.txt</w:t>
      </w:r>
      <w:r>
        <w:rPr>
          <w:lang w:eastAsia="en-GB"/>
        </w:rPr>
        <w:t xml:space="preserve"> </w:t>
      </w:r>
    </w:p>
    <w:p w:rsidR="005F350E" w:rsidRDefault="005F350E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5C43C0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C43C0" w:rsidRDefault="005C43C0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614A29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614A29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614A29">
      <w:pPr>
        <w:pBdr>
          <w:bottom w:val="single" w:sz="6" w:space="1" w:color="auto"/>
        </w:pBdr>
        <w:rPr>
          <w:lang w:eastAsia="en-GB"/>
        </w:rPr>
      </w:pPr>
    </w:p>
    <w:p w:rsidR="005C43C0" w:rsidRDefault="005C43C0" w:rsidP="005C43C0">
      <w:pPr>
        <w:rPr>
          <w:rFonts w:ascii="Consolas" w:hAnsi="Consolas"/>
          <w:color w:val="7030A0"/>
          <w:lang w:val="en-US"/>
        </w:rPr>
      </w:pPr>
      <w:bookmarkStart w:id="3" w:name="_Toc525541924"/>
      <w:bookmarkStart w:id="4" w:name="_Toc18409586"/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CF1F14" w:rsidRDefault="00CF1F14">
      <w:pPr>
        <w:rPr>
          <w:lang w:eastAsia="en-GB"/>
        </w:rPr>
      </w:pPr>
    </w:p>
    <w:p w:rsidR="00DD7FAC" w:rsidRDefault="00DD7FAC">
      <w:pPr>
        <w:rPr>
          <w:lang w:eastAsia="en-GB"/>
        </w:rPr>
      </w:pPr>
    </w:p>
    <w:p w:rsidR="003568FF" w:rsidRPr="00BA7FA0" w:rsidRDefault="003568F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eastAsia="en-GB"/>
        </w:rPr>
      </w:pPr>
      <w:r w:rsidRPr="00BA7FA0">
        <w:rPr>
          <w:sz w:val="24"/>
          <w:lang w:eastAsia="en-GB"/>
        </w:rPr>
        <w:br w:type="page"/>
      </w:r>
    </w:p>
    <w:p w:rsidR="00906A04" w:rsidRDefault="00614A29" w:rsidP="00906A04">
      <w:pPr>
        <w:pStyle w:val="Heading1"/>
        <w:rPr>
          <w:rFonts w:eastAsia="Times New Roman"/>
          <w:lang w:eastAsia="en-GB"/>
        </w:rPr>
      </w:pPr>
      <w:bookmarkStart w:id="5" w:name="_Toc31300088"/>
      <w:r>
        <w:rPr>
          <w:lang w:eastAsia="en-GB"/>
        </w:rPr>
        <w:lastRenderedPageBreak/>
        <w:t xml:space="preserve">Program 2 – </w:t>
      </w:r>
      <w:bookmarkEnd w:id="3"/>
      <w:bookmarkEnd w:id="4"/>
      <w:r w:rsidR="00906A04">
        <w:rPr>
          <w:rFonts w:eastAsia="Times New Roman"/>
          <w:lang w:eastAsia="en-GB"/>
        </w:rPr>
        <w:t>Word Count from a file.</w:t>
      </w:r>
      <w:bookmarkEnd w:id="5"/>
    </w:p>
    <w:p w:rsidR="00906A04" w:rsidRDefault="00906A04" w:rsidP="00906A04">
      <w:pPr>
        <w:rPr>
          <w:lang w:eastAsia="en-GB"/>
        </w:rPr>
      </w:pPr>
    </w:p>
    <w:p w:rsidR="00906A04" w:rsidRDefault="00906A04" w:rsidP="00906A04">
      <w:pPr>
        <w:rPr>
          <w:lang w:eastAsia="en-GB"/>
        </w:rPr>
      </w:pPr>
      <w:r>
        <w:rPr>
          <w:shd w:val="clear" w:color="auto" w:fill="FFFFFF"/>
        </w:rPr>
        <w:t xml:space="preserve">Write a program in C# to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create a function to read in a text file, the program should then perform a word count on the contents of the Text File</w:t>
      </w:r>
      <w:r>
        <w:rPr>
          <w:shd w:val="clear" w:color="auto" w:fill="FFFFFF"/>
        </w:rPr>
        <w:t>.</w:t>
      </w:r>
    </w:p>
    <w:p w:rsidR="00515F93" w:rsidRDefault="00906A04" w:rsidP="00F73E6F">
      <w:pPr>
        <w:rPr>
          <w:lang w:eastAsia="en-GB"/>
        </w:rPr>
      </w:pPr>
      <w:r>
        <w:rPr>
          <w:lang w:eastAsia="en-GB"/>
        </w:rPr>
        <w:t xml:space="preserve">Test your Program using the following Text Files: </w:t>
      </w:r>
      <w:r w:rsidR="00FA1F7D">
        <w:rPr>
          <w:lang w:eastAsia="en-GB"/>
        </w:rPr>
        <w:tab/>
      </w:r>
      <w:r w:rsidR="00FA1F7D">
        <w:rPr>
          <w:b/>
          <w:lang w:eastAsia="en-GB"/>
        </w:rPr>
        <w:t>Gettysburg.txt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515F93" w:rsidRDefault="00515F93">
      <w:pPr>
        <w:rPr>
          <w:rFonts w:ascii="Calibri" w:eastAsiaTheme="majorEastAsia" w:hAnsi="Calibri" w:cstheme="majorBidi"/>
          <w:b/>
          <w:color w:val="000000" w:themeColor="text1"/>
          <w:sz w:val="36"/>
          <w:szCs w:val="32"/>
          <w:lang w:eastAsia="en-GB"/>
        </w:rPr>
      </w:pPr>
      <w:bookmarkStart w:id="6" w:name="_Toc525541925"/>
      <w:bookmarkStart w:id="7" w:name="_Toc18409587"/>
      <w:r>
        <w:rPr>
          <w:lang w:eastAsia="en-GB"/>
        </w:rPr>
        <w:br w:type="page"/>
      </w:r>
    </w:p>
    <w:p w:rsidR="00614A29" w:rsidRDefault="00614A29" w:rsidP="00C96C68">
      <w:pPr>
        <w:pStyle w:val="Heading1"/>
        <w:rPr>
          <w:lang w:eastAsia="en-GB"/>
        </w:rPr>
      </w:pPr>
      <w:bookmarkStart w:id="8" w:name="_Toc31300089"/>
      <w:r>
        <w:rPr>
          <w:lang w:eastAsia="en-GB"/>
        </w:rPr>
        <w:lastRenderedPageBreak/>
        <w:t xml:space="preserve">Program 3 – </w:t>
      </w:r>
      <w:r w:rsidR="004C1097">
        <w:rPr>
          <w:lang w:eastAsia="en-GB"/>
        </w:rPr>
        <w:t>Filtering students by subject</w:t>
      </w:r>
      <w:r w:rsidR="00797B32">
        <w:rPr>
          <w:lang w:eastAsia="en-GB"/>
        </w:rPr>
        <w:t>.</w:t>
      </w:r>
      <w:bookmarkEnd w:id="8"/>
    </w:p>
    <w:p w:rsidR="00614A29" w:rsidRDefault="00614A29" w:rsidP="00614A29">
      <w:pPr>
        <w:rPr>
          <w:lang w:eastAsia="en-GB"/>
        </w:rPr>
      </w:pPr>
    </w:p>
    <w:p w:rsidR="0068768D" w:rsidRPr="00323E1E" w:rsidRDefault="00797B32" w:rsidP="00614A29">
      <w:pPr>
        <w:rPr>
          <w:rFonts w:cstheme="minorHAnsi"/>
          <w:szCs w:val="26"/>
          <w:shd w:val="clear" w:color="auto" w:fill="FFFFFF"/>
        </w:rPr>
      </w:pPr>
      <w:r w:rsidRPr="00323E1E">
        <w:rPr>
          <w:rFonts w:cstheme="minorHAnsi"/>
          <w:szCs w:val="26"/>
          <w:shd w:val="clear" w:color="auto" w:fill="FFFFFF"/>
        </w:rPr>
        <w:t xml:space="preserve">Write a program in C# to </w:t>
      </w:r>
      <w:r w:rsidR="004C1097">
        <w:rPr>
          <w:rFonts w:cstheme="minorHAnsi"/>
          <w:szCs w:val="26"/>
          <w:shd w:val="clear" w:color="auto" w:fill="FFFFFF"/>
        </w:rPr>
        <w:t>read in a text file containing information about students and subject choices (StudentSubjects.txt)</w:t>
      </w:r>
      <w:r w:rsidRPr="00323E1E">
        <w:rPr>
          <w:rFonts w:cstheme="minorHAnsi"/>
          <w:szCs w:val="26"/>
          <w:shd w:val="clear" w:color="auto" w:fill="FFFFFF"/>
        </w:rPr>
        <w:t>.</w:t>
      </w:r>
      <w:bookmarkEnd w:id="6"/>
      <w:bookmarkEnd w:id="7"/>
      <w:r w:rsidR="004C1097">
        <w:rPr>
          <w:rFonts w:cstheme="minorHAnsi"/>
          <w:szCs w:val="26"/>
          <w:shd w:val="clear" w:color="auto" w:fill="FFFFFF"/>
        </w:rPr>
        <w:t xml:space="preserve"> Your program should output a list of all the students that study a certain subject, this will be entered by the user.</w:t>
      </w:r>
    </w:p>
    <w:p w:rsidR="004C1097" w:rsidRDefault="004C1097" w:rsidP="004C1097">
      <w:pPr>
        <w:rPr>
          <w:lang w:eastAsia="en-GB"/>
        </w:rPr>
      </w:pPr>
      <w:bookmarkStart w:id="9" w:name="_Toc525541926"/>
      <w:bookmarkStart w:id="10" w:name="_Toc18409588"/>
      <w:r>
        <w:rPr>
          <w:lang w:eastAsia="en-GB"/>
        </w:rPr>
        <w:t xml:space="preserve">Test your Program using the following Text Files: </w:t>
      </w:r>
      <w:r>
        <w:rPr>
          <w:lang w:eastAsia="en-GB"/>
        </w:rPr>
        <w:tab/>
      </w:r>
      <w:r w:rsidRPr="00AB4243">
        <w:rPr>
          <w:b/>
          <w:lang w:eastAsia="en-GB"/>
        </w:rPr>
        <w:t>Student</w:t>
      </w:r>
      <w:r>
        <w:rPr>
          <w:b/>
          <w:lang w:eastAsia="en-GB"/>
        </w:rPr>
        <w:t>Subject</w:t>
      </w:r>
      <w:r w:rsidRPr="00AB4243">
        <w:rPr>
          <w:b/>
          <w:lang w:eastAsia="en-GB"/>
        </w:rPr>
        <w:t>s.txt</w:t>
      </w:r>
      <w:r>
        <w:rPr>
          <w:lang w:eastAsia="en-GB"/>
        </w:rPr>
        <w:t xml:space="preserve"> </w:t>
      </w:r>
    </w:p>
    <w:p w:rsidR="004C1097" w:rsidRDefault="004C1097" w:rsidP="004C1097">
      <w:pPr>
        <w:rPr>
          <w:lang w:eastAsia="en-GB"/>
        </w:rPr>
      </w:pPr>
      <w:r>
        <w:rPr>
          <w:lang w:eastAsia="en-GB"/>
        </w:rPr>
        <w:t>Test evidence should show the students who study:</w:t>
      </w:r>
    </w:p>
    <w:p w:rsidR="004C1097" w:rsidRPr="00CE78B1" w:rsidRDefault="004C1097" w:rsidP="004C1097">
      <w:pPr>
        <w:pStyle w:val="ListParagraph"/>
        <w:numPr>
          <w:ilvl w:val="0"/>
          <w:numId w:val="17"/>
        </w:numPr>
        <w:rPr>
          <w:b/>
          <w:color w:val="7030A0"/>
        </w:rPr>
      </w:pPr>
      <w:r w:rsidRPr="00CE78B1">
        <w:rPr>
          <w:b/>
          <w:color w:val="7030A0"/>
        </w:rPr>
        <w:t>Maths</w:t>
      </w:r>
    </w:p>
    <w:p w:rsidR="004C1097" w:rsidRPr="00CE78B1" w:rsidRDefault="004C1097" w:rsidP="004C1097">
      <w:pPr>
        <w:pStyle w:val="ListParagraph"/>
        <w:numPr>
          <w:ilvl w:val="0"/>
          <w:numId w:val="17"/>
        </w:numPr>
        <w:rPr>
          <w:b/>
          <w:color w:val="7030A0"/>
        </w:rPr>
      </w:pPr>
      <w:r w:rsidRPr="00CE78B1">
        <w:rPr>
          <w:b/>
          <w:color w:val="7030A0"/>
        </w:rPr>
        <w:t>Computing</w:t>
      </w:r>
    </w:p>
    <w:p w:rsidR="004C1097" w:rsidRPr="00CE78B1" w:rsidRDefault="004C1097" w:rsidP="004C1097">
      <w:pPr>
        <w:pStyle w:val="ListParagraph"/>
        <w:numPr>
          <w:ilvl w:val="0"/>
          <w:numId w:val="17"/>
        </w:numPr>
        <w:rPr>
          <w:b/>
          <w:color w:val="7030A0"/>
        </w:rPr>
      </w:pPr>
      <w:r w:rsidRPr="00CE78B1">
        <w:rPr>
          <w:b/>
          <w:color w:val="7030A0"/>
        </w:rPr>
        <w:t>Psychology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797B32" w:rsidRDefault="00797B32">
      <w:pPr>
        <w:rPr>
          <w:lang w:eastAsia="en-GB"/>
        </w:rPr>
      </w:pPr>
    </w:p>
    <w:p w:rsidR="0016564C" w:rsidRDefault="0016564C">
      <w:pPr>
        <w:rPr>
          <w:rFonts w:ascii="Calibri" w:eastAsiaTheme="majorEastAsia" w:hAnsi="Calibr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:rsidR="001B2B17" w:rsidRDefault="001B2B17" w:rsidP="00290E6A">
      <w:pPr>
        <w:pStyle w:val="Heading1"/>
        <w:rPr>
          <w:lang w:eastAsia="en-GB"/>
        </w:rPr>
      </w:pPr>
      <w:bookmarkStart w:id="11" w:name="_Toc31300090"/>
      <w:r>
        <w:rPr>
          <w:lang w:eastAsia="en-GB"/>
        </w:rPr>
        <w:lastRenderedPageBreak/>
        <w:t xml:space="preserve">Program 4 – </w:t>
      </w:r>
      <w:r w:rsidR="00CA321C">
        <w:rPr>
          <w:lang w:eastAsia="en-GB"/>
        </w:rPr>
        <w:t>Writing and storing Prime Numbers</w:t>
      </w:r>
      <w:r w:rsidR="00797B32">
        <w:rPr>
          <w:lang w:eastAsia="en-GB"/>
        </w:rPr>
        <w:t>.</w:t>
      </w:r>
      <w:bookmarkEnd w:id="11"/>
    </w:p>
    <w:p w:rsidR="001B2B17" w:rsidRDefault="001B2B17" w:rsidP="001B2B17">
      <w:pPr>
        <w:rPr>
          <w:lang w:eastAsia="en-GB"/>
        </w:rPr>
      </w:pPr>
    </w:p>
    <w:bookmarkEnd w:id="9"/>
    <w:bookmarkEnd w:id="10"/>
    <w:p w:rsidR="00C96C68" w:rsidRDefault="00FF757E" w:rsidP="004E1512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</w:t>
      </w:r>
      <w:r w:rsidR="004E1512">
        <w:rPr>
          <w:shd w:val="clear" w:color="auto" w:fill="FFFFFF"/>
        </w:rPr>
        <w:t xml:space="preserve">make use of a function that will </w:t>
      </w:r>
      <w:r w:rsidR="00CA321C">
        <w:rPr>
          <w:shd w:val="clear" w:color="auto" w:fill="FFFFFF"/>
        </w:rPr>
        <w:t xml:space="preserve">output all of the </w:t>
      </w:r>
      <w:r w:rsidR="004E1512">
        <w:rPr>
          <w:shd w:val="clear" w:color="auto" w:fill="FFFFFF"/>
        </w:rPr>
        <w:t xml:space="preserve">Prime </w:t>
      </w:r>
      <w:r w:rsidR="00CA321C">
        <w:rPr>
          <w:shd w:val="clear" w:color="auto" w:fill="FFFFFF"/>
        </w:rPr>
        <w:t>numbers in a given range, chosen by the user</w:t>
      </w:r>
      <w:r>
        <w:rPr>
          <w:shd w:val="clear" w:color="auto" w:fill="FFFFFF"/>
        </w:rPr>
        <w:t>.</w:t>
      </w:r>
      <w:r w:rsidR="00CA321C">
        <w:rPr>
          <w:shd w:val="clear" w:color="auto" w:fill="FFFFFF"/>
        </w:rPr>
        <w:t xml:space="preserve"> The user should be able to select both a start and end number for the range.</w:t>
      </w:r>
    </w:p>
    <w:p w:rsidR="00CA321C" w:rsidRDefault="00CA321C" w:rsidP="004E1512">
      <w:pPr>
        <w:rPr>
          <w:shd w:val="clear" w:color="auto" w:fill="FFFFFF"/>
        </w:rPr>
      </w:pPr>
      <w:r>
        <w:rPr>
          <w:shd w:val="clear" w:color="auto" w:fill="FFFFFF"/>
        </w:rPr>
        <w:t>The program will then write these numbers sensibly into a Text File.</w:t>
      </w:r>
    </w:p>
    <w:p w:rsidR="00FF757E" w:rsidRPr="004E1512" w:rsidRDefault="00FF757E" w:rsidP="004E1512">
      <w:pPr>
        <w:rPr>
          <w:b/>
        </w:rPr>
      </w:pPr>
      <w:r w:rsidRPr="004E1512">
        <w:rPr>
          <w:b/>
        </w:rPr>
        <w:t>Sample Output:</w:t>
      </w:r>
    </w:p>
    <w:p w:rsidR="000A5A1E" w:rsidRDefault="000A5A1E" w:rsidP="000A5A1E">
      <w:pPr>
        <w:rPr>
          <w:b/>
          <w:color w:val="7030A0"/>
          <w:lang w:eastAsia="en-GB"/>
        </w:rPr>
      </w:pPr>
      <w:r>
        <w:rPr>
          <w:lang w:eastAsia="en-GB"/>
        </w:rPr>
        <w:t>Test the program using:</w:t>
      </w:r>
      <w:r>
        <w:rPr>
          <w:lang w:eastAsia="en-GB"/>
        </w:rPr>
        <w:tab/>
      </w:r>
      <w:r>
        <w:rPr>
          <w:lang w:eastAsia="en-GB"/>
        </w:rPr>
        <w:tab/>
      </w:r>
      <w:r w:rsidR="00CA321C">
        <w:rPr>
          <w:b/>
          <w:color w:val="7030A0"/>
          <w:lang w:eastAsia="en-GB"/>
        </w:rPr>
        <w:t>min - 7</w:t>
      </w:r>
      <w:r w:rsidRPr="00993BAC">
        <w:rPr>
          <w:b/>
          <w:color w:val="7030A0"/>
          <w:lang w:eastAsia="en-GB"/>
        </w:rPr>
        <w:t>,</w:t>
      </w:r>
      <w:r w:rsidR="00CA321C">
        <w:rPr>
          <w:b/>
          <w:color w:val="7030A0"/>
          <w:lang w:eastAsia="en-GB"/>
        </w:rPr>
        <w:t xml:space="preserve"> max - 50</w:t>
      </w:r>
    </w:p>
    <w:p w:rsidR="00CA321C" w:rsidRPr="00993BAC" w:rsidRDefault="00CA321C" w:rsidP="000A5A1E">
      <w:pPr>
        <w:rPr>
          <w:b/>
          <w:color w:val="7030A0"/>
          <w:lang w:eastAsia="en-GB"/>
        </w:rPr>
      </w:pPr>
      <w:r w:rsidRPr="00CA321C">
        <w:rPr>
          <w:color w:val="000000" w:themeColor="text1"/>
          <w:lang w:eastAsia="en-GB"/>
        </w:rPr>
        <w:t>(show the text file)</w:t>
      </w:r>
      <w:r>
        <w:rPr>
          <w:b/>
          <w:color w:val="7030A0"/>
          <w:lang w:eastAsia="en-GB"/>
        </w:rPr>
        <w:tab/>
      </w:r>
      <w:r>
        <w:rPr>
          <w:b/>
          <w:color w:val="7030A0"/>
          <w:lang w:eastAsia="en-GB"/>
        </w:rPr>
        <w:tab/>
      </w:r>
      <w:r>
        <w:rPr>
          <w:b/>
          <w:color w:val="7030A0"/>
          <w:lang w:eastAsia="en-GB"/>
        </w:rPr>
        <w:tab/>
        <w:t>min - 14</w:t>
      </w:r>
      <w:r w:rsidRPr="00993BAC">
        <w:rPr>
          <w:b/>
          <w:color w:val="7030A0"/>
          <w:lang w:eastAsia="en-GB"/>
        </w:rPr>
        <w:t>,</w:t>
      </w:r>
      <w:r>
        <w:rPr>
          <w:b/>
          <w:color w:val="7030A0"/>
          <w:lang w:eastAsia="en-GB"/>
        </w:rPr>
        <w:t xml:space="preserve"> max - 100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FF757E" w:rsidRDefault="00FF757E" w:rsidP="006F3FFB">
      <w:pPr>
        <w:rPr>
          <w:lang w:eastAsia="en-GB"/>
        </w:rPr>
      </w:pPr>
    </w:p>
    <w:p w:rsidR="00AB1907" w:rsidRDefault="00AB190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2" w:name="_Toc525541927"/>
      <w:bookmarkStart w:id="13" w:name="_Toc18409589"/>
      <w:r>
        <w:rPr>
          <w:rFonts w:eastAsia="Times New Roman"/>
          <w:lang w:eastAsia="en-GB"/>
        </w:rPr>
        <w:br w:type="page"/>
      </w:r>
    </w:p>
    <w:p w:rsidR="00C748DB" w:rsidRDefault="001B2B17" w:rsidP="00C748DB">
      <w:pPr>
        <w:pStyle w:val="Heading1"/>
        <w:rPr>
          <w:lang w:eastAsia="en-GB"/>
        </w:rPr>
      </w:pPr>
      <w:bookmarkStart w:id="14" w:name="_Toc31300091"/>
      <w:r>
        <w:rPr>
          <w:rFonts w:eastAsia="Times New Roman"/>
          <w:lang w:eastAsia="en-GB"/>
        </w:rPr>
        <w:lastRenderedPageBreak/>
        <w:t xml:space="preserve">Program 5 – </w:t>
      </w:r>
      <w:bookmarkEnd w:id="12"/>
      <w:bookmarkEnd w:id="13"/>
      <w:r w:rsidR="00C748DB">
        <w:rPr>
          <w:lang w:eastAsia="en-GB"/>
        </w:rPr>
        <w:t>The Fibonacci Sequence.</w:t>
      </w:r>
      <w:bookmarkEnd w:id="14"/>
    </w:p>
    <w:p w:rsidR="00C748DB" w:rsidRDefault="00C748DB" w:rsidP="00C748DB">
      <w:pPr>
        <w:rPr>
          <w:lang w:eastAsia="en-GB"/>
        </w:rPr>
      </w:pPr>
    </w:p>
    <w:p w:rsidR="00C748DB" w:rsidRPr="00323E1E" w:rsidRDefault="00C748DB" w:rsidP="00C748DB">
      <w:pPr>
        <w:rPr>
          <w:rFonts w:cstheme="minorHAnsi"/>
          <w:szCs w:val="26"/>
          <w:shd w:val="clear" w:color="auto" w:fill="FFFFFF"/>
        </w:rPr>
      </w:pPr>
      <w:r w:rsidRPr="00323E1E">
        <w:rPr>
          <w:rFonts w:cstheme="minorHAnsi"/>
          <w:szCs w:val="26"/>
          <w:shd w:val="clear" w:color="auto" w:fill="FFFFFF"/>
        </w:rPr>
        <w:t xml:space="preserve">Write a program in C# to create a </w:t>
      </w:r>
      <w:r>
        <w:rPr>
          <w:rFonts w:cstheme="minorHAnsi"/>
          <w:szCs w:val="26"/>
          <w:shd w:val="clear" w:color="auto" w:fill="FFFFFF"/>
        </w:rPr>
        <w:t>program using subroutines</w:t>
      </w:r>
      <w:r w:rsidRPr="00323E1E">
        <w:rPr>
          <w:rFonts w:cstheme="minorHAnsi"/>
          <w:szCs w:val="26"/>
          <w:shd w:val="clear" w:color="auto" w:fill="FFFFFF"/>
        </w:rPr>
        <w:t xml:space="preserve"> to display the </w:t>
      </w:r>
      <w:r>
        <w:rPr>
          <w:rFonts w:cstheme="minorHAnsi"/>
          <w:szCs w:val="26"/>
          <w:shd w:val="clear" w:color="auto" w:fill="FFFFFF"/>
        </w:rPr>
        <w:t>‘</w:t>
      </w:r>
      <w:r w:rsidRPr="005A39E6">
        <w:rPr>
          <w:rFonts w:cstheme="minorHAnsi"/>
          <w:b/>
          <w:szCs w:val="26"/>
          <w:shd w:val="clear" w:color="auto" w:fill="FFFFFF"/>
        </w:rPr>
        <w:t>n</w:t>
      </w:r>
      <w:r w:rsidRPr="005A39E6">
        <w:rPr>
          <w:rFonts w:cstheme="minorHAnsi"/>
          <w:szCs w:val="26"/>
          <w:shd w:val="clear" w:color="auto" w:fill="FFFFFF"/>
        </w:rPr>
        <w:t>’</w:t>
      </w:r>
      <w:r w:rsidRPr="00323E1E">
        <w:rPr>
          <w:rFonts w:cstheme="minorHAnsi"/>
          <w:szCs w:val="26"/>
          <w:shd w:val="clear" w:color="auto" w:fill="FFFFFF"/>
        </w:rPr>
        <w:t xml:space="preserve"> </w:t>
      </w:r>
      <w:r>
        <w:rPr>
          <w:rFonts w:cstheme="minorHAnsi"/>
          <w:szCs w:val="26"/>
          <w:shd w:val="clear" w:color="auto" w:fill="FFFFFF"/>
        </w:rPr>
        <w:t xml:space="preserve">(chosen by the user) </w:t>
      </w:r>
      <w:r w:rsidRPr="00323E1E">
        <w:rPr>
          <w:rFonts w:cstheme="minorHAnsi"/>
          <w:szCs w:val="26"/>
          <w:shd w:val="clear" w:color="auto" w:fill="FFFFFF"/>
        </w:rPr>
        <w:t>number Fibonacci sequence.</w:t>
      </w:r>
      <w:r>
        <w:rPr>
          <w:rFonts w:cstheme="minorHAnsi"/>
          <w:szCs w:val="26"/>
          <w:shd w:val="clear" w:color="auto" w:fill="FFFFFF"/>
        </w:rPr>
        <w:t xml:space="preserve"> The program will then be able to write these values into a text file.</w:t>
      </w:r>
    </w:p>
    <w:p w:rsidR="00C748DB" w:rsidRDefault="00C748DB" w:rsidP="00C748DB">
      <w:pPr>
        <w:rPr>
          <w:lang w:eastAsia="en-GB"/>
        </w:rPr>
      </w:pPr>
      <w:r w:rsidRPr="00B673E4">
        <w:rPr>
          <w:b/>
          <w:lang w:eastAsia="en-GB"/>
        </w:rPr>
        <w:t>E.g.</w:t>
      </w:r>
      <w:r>
        <w:rPr>
          <w:lang w:eastAsia="en-GB"/>
        </w:rPr>
        <w:tab/>
        <w:t>Input a number: 10</w:t>
      </w:r>
    </w:p>
    <w:p w:rsidR="00C748DB" w:rsidRDefault="00C748DB" w:rsidP="00C748DB">
      <w:pPr>
        <w:ind w:firstLine="720"/>
        <w:rPr>
          <w:lang w:eastAsia="en-GB"/>
        </w:rPr>
      </w:pPr>
      <w:r>
        <w:rPr>
          <w:lang w:eastAsia="en-GB"/>
        </w:rPr>
        <w:t xml:space="preserve">The 10 Fibonacci numbers are: </w:t>
      </w:r>
      <w:proofErr w:type="gramStart"/>
      <w:r>
        <w:rPr>
          <w:lang w:eastAsia="en-GB"/>
        </w:rPr>
        <w:t>0  1</w:t>
      </w:r>
      <w:proofErr w:type="gramEnd"/>
      <w:r>
        <w:rPr>
          <w:lang w:eastAsia="en-GB"/>
        </w:rPr>
        <w:t xml:space="preserve">  1  2  3  5  8  13  21  34</w:t>
      </w:r>
    </w:p>
    <w:p w:rsidR="00C748DB" w:rsidRDefault="00C748DB" w:rsidP="00C748DB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4097EBDB" wp14:editId="1F4012DE">
            <wp:extent cx="3276600" cy="1467711"/>
            <wp:effectExtent l="0" t="0" r="0" b="0"/>
            <wp:docPr id="10" name="Picture 10" descr="C# Sharp Exercises: Function: To display the n number Fibonacci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Sharp Exercises: Function: To display the n number Fibonacci sequ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36" cy="14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DB" w:rsidRPr="00C96C68" w:rsidRDefault="00C748DB" w:rsidP="00C748DB">
      <w:pPr>
        <w:rPr>
          <w:lang w:eastAsia="en-GB"/>
        </w:rPr>
      </w:pPr>
      <w:r>
        <w:rPr>
          <w:lang w:eastAsia="en-GB"/>
        </w:rPr>
        <w:t>Test the program by entering: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b/>
          <w:color w:val="7030A0"/>
          <w:lang w:eastAsia="en-GB"/>
        </w:rPr>
        <w:t>10,</w:t>
      </w:r>
      <w:r>
        <w:rPr>
          <w:b/>
          <w:color w:val="7030A0"/>
          <w:lang w:eastAsia="en-GB"/>
        </w:rPr>
        <w:tab/>
        <w:t>15,</w:t>
      </w:r>
      <w:r>
        <w:rPr>
          <w:b/>
          <w:color w:val="7030A0"/>
          <w:lang w:eastAsia="en-GB"/>
        </w:rPr>
        <w:tab/>
        <w:t>17</w:t>
      </w:r>
      <w:r w:rsidRPr="000C44E5">
        <w:rPr>
          <w:b/>
          <w:lang w:eastAsia="en-GB"/>
        </w:rPr>
        <w:tab/>
        <w:t xml:space="preserve">and </w:t>
      </w:r>
      <w:r w:rsidRPr="000C44E5">
        <w:rPr>
          <w:b/>
          <w:lang w:eastAsia="en-GB"/>
        </w:rPr>
        <w:tab/>
      </w:r>
      <w:r>
        <w:rPr>
          <w:b/>
          <w:color w:val="7030A0"/>
          <w:lang w:eastAsia="en-GB"/>
        </w:rPr>
        <w:t>20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1B2B17" w:rsidRPr="0016564C" w:rsidRDefault="000A0EF5">
      <w:r w:rsidRPr="000A0EF5">
        <w:t xml:space="preserve"> </w:t>
      </w:r>
      <w:r w:rsidR="001B2B17">
        <w:rPr>
          <w:rFonts w:eastAsia="Times New Roman"/>
          <w:lang w:eastAsia="en-GB"/>
        </w:rPr>
        <w:br w:type="page"/>
      </w:r>
    </w:p>
    <w:p w:rsidR="007A4101" w:rsidRDefault="007A4101" w:rsidP="007A4101">
      <w:pPr>
        <w:pStyle w:val="Heading1"/>
        <w:rPr>
          <w:rFonts w:eastAsia="Times New Roman"/>
          <w:lang w:eastAsia="en-GB"/>
        </w:rPr>
      </w:pPr>
      <w:bookmarkStart w:id="15" w:name="_Toc31300092"/>
      <w:r>
        <w:rPr>
          <w:rFonts w:eastAsia="Times New Roman"/>
          <w:lang w:eastAsia="en-GB"/>
        </w:rPr>
        <w:lastRenderedPageBreak/>
        <w:t xml:space="preserve">Program </w:t>
      </w:r>
      <w:r>
        <w:rPr>
          <w:rFonts w:eastAsia="Times New Roman"/>
          <w:lang w:eastAsia="en-GB"/>
        </w:rPr>
        <w:t>6</w:t>
      </w:r>
      <w:r>
        <w:rPr>
          <w:rFonts w:eastAsia="Times New Roman"/>
          <w:lang w:eastAsia="en-GB"/>
        </w:rPr>
        <w:t xml:space="preserve"> – </w:t>
      </w:r>
      <w:r>
        <w:rPr>
          <w:rFonts w:eastAsia="Times New Roman"/>
          <w:lang w:eastAsia="en-GB"/>
        </w:rPr>
        <w:t>Binary File Writer using a ‘Struct’</w:t>
      </w:r>
      <w:r>
        <w:rPr>
          <w:rFonts w:eastAsia="Times New Roman"/>
          <w:lang w:eastAsia="en-GB"/>
        </w:rPr>
        <w:t>.</w:t>
      </w:r>
    </w:p>
    <w:p w:rsidR="007A4101" w:rsidRDefault="007A4101" w:rsidP="007A4101"/>
    <w:p w:rsidR="007A4101" w:rsidRDefault="007A4101" w:rsidP="007A4101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</w:t>
      </w:r>
      <w:r>
        <w:rPr>
          <w:shd w:val="clear" w:color="auto" w:fill="FFFFFF"/>
        </w:rPr>
        <w:t>allow the user to enter some details about an accident claim being made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 xml:space="preserve"> The information they will need to store in the </w:t>
      </w:r>
      <w:r w:rsidR="00424D2B" w:rsidRPr="00424D2B">
        <w:rPr>
          <w:b/>
          <w:i/>
          <w:color w:val="0070C0"/>
          <w:shd w:val="clear" w:color="auto" w:fill="FFFFFF"/>
        </w:rPr>
        <w:t>Struct</w:t>
      </w:r>
      <w:r w:rsidR="00424D2B">
        <w:rPr>
          <w:shd w:val="clear" w:color="auto" w:fill="FFFFFF"/>
        </w:rPr>
        <w:t xml:space="preserve"> and output to the </w:t>
      </w:r>
      <w:r>
        <w:rPr>
          <w:shd w:val="clear" w:color="auto" w:fill="FFFFFF"/>
        </w:rPr>
        <w:t>Bi</w:t>
      </w:r>
      <w:bookmarkStart w:id="16" w:name="_GoBack"/>
      <w:bookmarkEnd w:id="16"/>
      <w:r>
        <w:rPr>
          <w:shd w:val="clear" w:color="auto" w:fill="FFFFFF"/>
        </w:rPr>
        <w:t>nary File will be:</w:t>
      </w:r>
    </w:p>
    <w:p w:rsidR="007A4101" w:rsidRDefault="007A4101" w:rsidP="007A4101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Claimant (person’s) Name</w:t>
      </w:r>
    </w:p>
    <w:p w:rsidR="007A4101" w:rsidRDefault="007A4101" w:rsidP="007A4101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Car Registration</w:t>
      </w:r>
    </w:p>
    <w:p w:rsidR="007A4101" w:rsidRDefault="007A4101" w:rsidP="007A4101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Date of the accident</w:t>
      </w:r>
    </w:p>
    <w:p w:rsidR="007A4101" w:rsidRDefault="007A4101" w:rsidP="007A4101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Location where it happened</w:t>
      </w:r>
    </w:p>
    <w:p w:rsidR="00424D2B" w:rsidRPr="00424D2B" w:rsidRDefault="007A4101" w:rsidP="007A4101">
      <w:pPr>
        <w:pStyle w:val="ListParagraph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Number of vehicles involved</w:t>
      </w:r>
      <w:r w:rsidR="00424D2B">
        <w:rPr>
          <w:shd w:val="clear" w:color="auto" w:fill="FFFFFF"/>
        </w:rPr>
        <w:br/>
      </w:r>
    </w:p>
    <w:p w:rsidR="007A4101" w:rsidRDefault="007A4101" w:rsidP="007A4101">
      <w:pPr>
        <w:rPr>
          <w:shd w:val="clear" w:color="auto" w:fill="FFFFFF"/>
        </w:rPr>
      </w:pPr>
      <w:r>
        <w:rPr>
          <w:shd w:val="clear" w:color="auto" w:fill="FFFFFF"/>
        </w:rPr>
        <w:t xml:space="preserve">The main aim is to </w:t>
      </w:r>
      <w:r>
        <w:rPr>
          <w:shd w:val="clear" w:color="auto" w:fill="FFFFFF"/>
        </w:rPr>
        <w:t>store all of this information in to a Binary File, so it can be quickly read by the system later.</w:t>
      </w:r>
    </w:p>
    <w:p w:rsidR="007A4101" w:rsidRDefault="007A4101" w:rsidP="007A4101">
      <w:pPr>
        <w:rPr>
          <w:lang w:eastAsia="en-GB"/>
        </w:rPr>
      </w:pPr>
      <w:r>
        <w:rPr>
          <w:lang w:eastAsia="en-GB"/>
        </w:rPr>
        <w:t xml:space="preserve">Test your Program using the following </w:t>
      </w:r>
      <w:r>
        <w:rPr>
          <w:lang w:eastAsia="en-GB"/>
        </w:rPr>
        <w:t>information</w:t>
      </w:r>
      <w:r>
        <w:rPr>
          <w:lang w:eastAsia="en-GB"/>
        </w:rPr>
        <w:t xml:space="preserve">: </w:t>
      </w:r>
      <w:r>
        <w:rPr>
          <w:lang w:eastAsia="en-GB"/>
        </w:rPr>
        <w:tab/>
      </w:r>
    </w:p>
    <w:p w:rsidR="007A4101" w:rsidRPr="007A4101" w:rsidRDefault="007A4101" w:rsidP="007A4101">
      <w:pPr>
        <w:pStyle w:val="ListParagraph"/>
        <w:numPr>
          <w:ilvl w:val="0"/>
          <w:numId w:val="19"/>
        </w:numPr>
        <w:rPr>
          <w:color w:val="7030A0"/>
        </w:rPr>
      </w:pPr>
      <w:r w:rsidRPr="007A4101">
        <w:rPr>
          <w:b/>
          <w:color w:val="7030A0"/>
        </w:rPr>
        <w:t xml:space="preserve">Name: </w:t>
      </w:r>
      <w:r w:rsidRPr="007A4101">
        <w:rPr>
          <w:color w:val="7030A0"/>
        </w:rPr>
        <w:t>Dave Jones</w:t>
      </w:r>
    </w:p>
    <w:p w:rsidR="007A4101" w:rsidRPr="007A4101" w:rsidRDefault="007A4101" w:rsidP="007A4101">
      <w:pPr>
        <w:pStyle w:val="ListParagraph"/>
        <w:numPr>
          <w:ilvl w:val="0"/>
          <w:numId w:val="19"/>
        </w:numPr>
        <w:rPr>
          <w:color w:val="7030A0"/>
        </w:rPr>
      </w:pPr>
      <w:r w:rsidRPr="007A4101">
        <w:rPr>
          <w:b/>
          <w:color w:val="7030A0"/>
        </w:rPr>
        <w:t>Car Reg</w:t>
      </w:r>
      <w:r w:rsidRPr="007A4101">
        <w:rPr>
          <w:b/>
          <w:color w:val="7030A0"/>
        </w:rPr>
        <w:t xml:space="preserve">: </w:t>
      </w:r>
      <w:r w:rsidRPr="007A4101">
        <w:rPr>
          <w:color w:val="7030A0"/>
        </w:rPr>
        <w:t>FF19 STG</w:t>
      </w:r>
    </w:p>
    <w:p w:rsidR="007A4101" w:rsidRPr="007A4101" w:rsidRDefault="007A4101" w:rsidP="007A4101">
      <w:pPr>
        <w:pStyle w:val="ListParagraph"/>
        <w:numPr>
          <w:ilvl w:val="0"/>
          <w:numId w:val="19"/>
        </w:numPr>
        <w:rPr>
          <w:color w:val="7030A0"/>
        </w:rPr>
      </w:pPr>
      <w:r w:rsidRPr="007A4101">
        <w:rPr>
          <w:b/>
          <w:color w:val="7030A0"/>
        </w:rPr>
        <w:t>Date</w:t>
      </w:r>
      <w:r w:rsidRPr="007A4101">
        <w:rPr>
          <w:b/>
          <w:color w:val="7030A0"/>
        </w:rPr>
        <w:t xml:space="preserve">: </w:t>
      </w:r>
      <w:r w:rsidRPr="007A4101">
        <w:rPr>
          <w:color w:val="7030A0"/>
        </w:rPr>
        <w:t>19/01/2019</w:t>
      </w:r>
    </w:p>
    <w:p w:rsidR="007A4101" w:rsidRPr="007A4101" w:rsidRDefault="007A4101" w:rsidP="007A4101">
      <w:pPr>
        <w:pStyle w:val="ListParagraph"/>
        <w:numPr>
          <w:ilvl w:val="0"/>
          <w:numId w:val="19"/>
        </w:numPr>
        <w:rPr>
          <w:color w:val="7030A0"/>
        </w:rPr>
      </w:pPr>
      <w:r w:rsidRPr="007A4101">
        <w:rPr>
          <w:b/>
          <w:color w:val="7030A0"/>
        </w:rPr>
        <w:t>Location</w:t>
      </w:r>
      <w:r w:rsidRPr="007A4101">
        <w:rPr>
          <w:b/>
          <w:color w:val="7030A0"/>
        </w:rPr>
        <w:t xml:space="preserve">: </w:t>
      </w:r>
      <w:r w:rsidRPr="007A4101">
        <w:rPr>
          <w:color w:val="7030A0"/>
        </w:rPr>
        <w:t>Leeds</w:t>
      </w:r>
    </w:p>
    <w:p w:rsidR="007A4101" w:rsidRPr="00424D2B" w:rsidRDefault="007A4101" w:rsidP="007A4101">
      <w:pPr>
        <w:pStyle w:val="ListParagraph"/>
        <w:numPr>
          <w:ilvl w:val="0"/>
          <w:numId w:val="19"/>
        </w:numPr>
        <w:rPr>
          <w:color w:val="7030A0"/>
        </w:rPr>
      </w:pPr>
      <w:r w:rsidRPr="007A4101">
        <w:rPr>
          <w:b/>
          <w:color w:val="7030A0"/>
        </w:rPr>
        <w:t>Vehicles</w:t>
      </w:r>
      <w:r w:rsidRPr="007A4101">
        <w:rPr>
          <w:b/>
          <w:color w:val="7030A0"/>
        </w:rPr>
        <w:t xml:space="preserve">: </w:t>
      </w:r>
      <w:r w:rsidRPr="007A4101">
        <w:rPr>
          <w:color w:val="7030A0"/>
        </w:rPr>
        <w:t>4</w:t>
      </w: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pBdr>
          <w:bottom w:val="single" w:sz="6" w:space="1" w:color="auto"/>
        </w:pBdr>
        <w:rPr>
          <w:lang w:eastAsia="en-GB"/>
        </w:rPr>
      </w:pPr>
    </w:p>
    <w:p w:rsidR="007A4101" w:rsidRDefault="007A4101" w:rsidP="007A4101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7A4101" w:rsidRDefault="007A4101" w:rsidP="007A4101">
      <w:pPr>
        <w:rPr>
          <w:lang w:eastAsia="en-GB"/>
        </w:rPr>
      </w:pPr>
    </w:p>
    <w:p w:rsidR="007A4101" w:rsidRDefault="007A4101" w:rsidP="007A4101">
      <w:pPr>
        <w:rPr>
          <w:lang w:eastAsia="en-GB"/>
        </w:rPr>
      </w:pPr>
    </w:p>
    <w:p w:rsidR="007A4101" w:rsidRDefault="007A4101" w:rsidP="007A4101">
      <w:pPr>
        <w:rPr>
          <w:lang w:eastAsia="en-GB"/>
        </w:rPr>
      </w:pPr>
    </w:p>
    <w:p w:rsidR="007A4101" w:rsidRDefault="007A4101">
      <w:pPr>
        <w:rPr>
          <w:rFonts w:ascii="Calibri" w:eastAsia="Times New Roman" w:hAnsi="Calibri" w:cstheme="majorBidi"/>
          <w:b/>
          <w:color w:val="000000" w:themeColor="text1"/>
          <w:sz w:val="36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1B2B17" w:rsidRDefault="001B2B17" w:rsidP="00836C4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Program </w:t>
      </w:r>
      <w:r w:rsidR="007A4101">
        <w:rPr>
          <w:rFonts w:eastAsia="Times New Roman"/>
          <w:lang w:eastAsia="en-GB"/>
        </w:rPr>
        <w:t>7</w:t>
      </w:r>
      <w:r>
        <w:rPr>
          <w:rFonts w:eastAsia="Times New Roman"/>
          <w:lang w:eastAsia="en-GB"/>
        </w:rPr>
        <w:t xml:space="preserve"> – </w:t>
      </w:r>
      <w:bookmarkStart w:id="17" w:name="_Toc525541928"/>
      <w:bookmarkStart w:id="18" w:name="_Toc18409590"/>
      <w:r w:rsidR="0038246C">
        <w:rPr>
          <w:rFonts w:eastAsia="Times New Roman"/>
          <w:lang w:eastAsia="en-GB"/>
        </w:rPr>
        <w:t xml:space="preserve">Encrypted </w:t>
      </w:r>
      <w:r w:rsidR="004A41C9">
        <w:rPr>
          <w:rFonts w:eastAsia="Times New Roman"/>
          <w:lang w:eastAsia="en-GB"/>
        </w:rPr>
        <w:t>Song</w:t>
      </w:r>
      <w:r w:rsidR="00E4305C">
        <w:rPr>
          <w:rFonts w:eastAsia="Times New Roman"/>
          <w:lang w:eastAsia="en-GB"/>
        </w:rPr>
        <w:t>.</w:t>
      </w:r>
      <w:bookmarkEnd w:id="15"/>
    </w:p>
    <w:p w:rsidR="001B2B17" w:rsidRDefault="001B2B17" w:rsidP="001B2B17"/>
    <w:p w:rsidR="00563935" w:rsidRDefault="00E4305C" w:rsidP="00E4305C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</w:t>
      </w:r>
      <w:r w:rsidR="00543FD1">
        <w:rPr>
          <w:shd w:val="clear" w:color="auto" w:fill="FFFFFF"/>
        </w:rPr>
        <w:t>read in a text file that has been encrypted, the key is somewhere in the range of 1-25</w:t>
      </w:r>
      <w:r w:rsidR="00563935">
        <w:rPr>
          <w:shd w:val="clear" w:color="auto" w:fill="FFFFFF"/>
        </w:rPr>
        <w:t>.</w:t>
      </w:r>
      <w:r w:rsidR="00543FD1">
        <w:rPr>
          <w:shd w:val="clear" w:color="auto" w:fill="FFFFFF"/>
        </w:rPr>
        <w:t xml:space="preserve"> The programmer has forgotten though, so you will need to develop a system that is able to allow different keys to be entered or to brute force its way through each key.</w:t>
      </w:r>
    </w:p>
    <w:p w:rsidR="00543FD1" w:rsidRDefault="00543FD1" w:rsidP="00E4305C">
      <w:pPr>
        <w:rPr>
          <w:shd w:val="clear" w:color="auto" w:fill="FFFFFF"/>
        </w:rPr>
      </w:pPr>
      <w:r>
        <w:rPr>
          <w:shd w:val="clear" w:color="auto" w:fill="FFFFFF"/>
        </w:rPr>
        <w:t xml:space="preserve">The main aim is to decrypt which song has actually been </w:t>
      </w:r>
      <w:r w:rsidR="0075056C">
        <w:rPr>
          <w:shd w:val="clear" w:color="auto" w:fill="FFFFFF"/>
        </w:rPr>
        <w:t>e</w:t>
      </w:r>
      <w:r>
        <w:rPr>
          <w:shd w:val="clear" w:color="auto" w:fill="FFFFFF"/>
        </w:rPr>
        <w:t>ncrypted.</w:t>
      </w:r>
    </w:p>
    <w:p w:rsidR="0068768D" w:rsidRDefault="00563935" w:rsidP="00E4305C">
      <w:pPr>
        <w:rPr>
          <w:shd w:val="clear" w:color="auto" w:fill="FFFFFF"/>
        </w:rPr>
      </w:pPr>
      <w:r>
        <w:rPr>
          <w:shd w:val="clear" w:color="auto" w:fill="FFFFFF"/>
        </w:rPr>
        <w:t xml:space="preserve">The program will need to be </w:t>
      </w:r>
      <w:r w:rsidR="00543FD1">
        <w:rPr>
          <w:shd w:val="clear" w:color="auto" w:fill="FFFFFF"/>
        </w:rPr>
        <w:t>make use of both upper and lowercase letters, no symbols have been encrypted though</w:t>
      </w:r>
      <w:r w:rsidR="00E4305C">
        <w:rPr>
          <w:shd w:val="clear" w:color="auto" w:fill="FFFFFF"/>
        </w:rPr>
        <w:t>.</w:t>
      </w:r>
      <w:bookmarkEnd w:id="17"/>
      <w:bookmarkEnd w:id="18"/>
    </w:p>
    <w:p w:rsidR="00E4305C" w:rsidRPr="00543FD1" w:rsidRDefault="00543FD1" w:rsidP="00DF404F">
      <w:pPr>
        <w:rPr>
          <w:lang w:eastAsia="en-GB"/>
        </w:rPr>
      </w:pPr>
      <w:r>
        <w:rPr>
          <w:lang w:eastAsia="en-GB"/>
        </w:rPr>
        <w:t xml:space="preserve">Test your Program using the following Text File: </w:t>
      </w:r>
      <w:r>
        <w:rPr>
          <w:lang w:eastAsia="en-GB"/>
        </w:rPr>
        <w:tab/>
      </w:r>
      <w:r>
        <w:rPr>
          <w:b/>
          <w:lang w:eastAsia="en-GB"/>
        </w:rPr>
        <w:t>Code1</w:t>
      </w:r>
      <w:r w:rsidRPr="00AB4243">
        <w:rPr>
          <w:b/>
          <w:lang w:eastAsia="en-GB"/>
        </w:rPr>
        <w:t>.txt</w:t>
      </w:r>
      <w:r>
        <w:rPr>
          <w:lang w:eastAsia="en-GB"/>
        </w:rPr>
        <w:t xml:space="preserve"> 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1109CF" w:rsidRDefault="001109CF" w:rsidP="006F3FFB">
      <w:pPr>
        <w:rPr>
          <w:lang w:eastAsia="en-GB"/>
        </w:rPr>
      </w:pPr>
    </w:p>
    <w:p w:rsidR="001B2B17" w:rsidRDefault="001B2B17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2"/>
          <w:lang w:eastAsia="en-GB"/>
        </w:rPr>
      </w:pPr>
      <w:bookmarkStart w:id="19" w:name="_Toc525541929"/>
      <w:bookmarkStart w:id="20" w:name="_Toc18409591"/>
      <w:r>
        <w:rPr>
          <w:rFonts w:eastAsia="Times New Roman"/>
          <w:lang w:eastAsia="en-GB"/>
        </w:rPr>
        <w:br w:type="page"/>
      </w:r>
    </w:p>
    <w:p w:rsidR="004A41C9" w:rsidRDefault="001B2B17" w:rsidP="004A41C9">
      <w:pPr>
        <w:pStyle w:val="Heading1"/>
        <w:rPr>
          <w:rFonts w:eastAsia="Times New Roman"/>
          <w:lang w:eastAsia="en-GB"/>
        </w:rPr>
      </w:pPr>
      <w:bookmarkStart w:id="21" w:name="_Toc31300093"/>
      <w:r>
        <w:rPr>
          <w:rFonts w:eastAsia="Times New Roman"/>
          <w:lang w:eastAsia="en-GB"/>
        </w:rPr>
        <w:lastRenderedPageBreak/>
        <w:t xml:space="preserve">Program </w:t>
      </w:r>
      <w:r w:rsidR="007A4101">
        <w:rPr>
          <w:rFonts w:eastAsia="Times New Roman"/>
          <w:lang w:eastAsia="en-GB"/>
        </w:rPr>
        <w:t>8</w:t>
      </w:r>
      <w:r>
        <w:rPr>
          <w:rFonts w:eastAsia="Times New Roman"/>
          <w:lang w:eastAsia="en-GB"/>
        </w:rPr>
        <w:t xml:space="preserve"> – </w:t>
      </w:r>
      <w:bookmarkEnd w:id="19"/>
      <w:bookmarkEnd w:id="20"/>
      <w:r w:rsidR="004A41C9">
        <w:rPr>
          <w:rFonts w:eastAsia="Times New Roman"/>
          <w:lang w:eastAsia="en-GB"/>
        </w:rPr>
        <w:t>Encrypted Quote – it happened again.</w:t>
      </w:r>
      <w:bookmarkEnd w:id="21"/>
    </w:p>
    <w:p w:rsidR="004A41C9" w:rsidRDefault="004A41C9" w:rsidP="004A41C9"/>
    <w:p w:rsidR="004A41C9" w:rsidRDefault="004A41C9" w:rsidP="004A41C9">
      <w:pPr>
        <w:rPr>
          <w:shd w:val="clear" w:color="auto" w:fill="FFFFFF"/>
        </w:rPr>
      </w:pPr>
      <w:r>
        <w:rPr>
          <w:shd w:val="clear" w:color="auto" w:fill="FFFFFF"/>
        </w:rPr>
        <w:t>Write a program in C# to read in a text file that has been encrypted, the key is somewhere in the range of 1-25. The programmer has forgotten again!!</w:t>
      </w:r>
    </w:p>
    <w:p w:rsidR="004A41C9" w:rsidRDefault="004A41C9" w:rsidP="004A41C9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you will need to develop a system that is able to allow different keys to be entered or to brute force its way through each key.</w:t>
      </w:r>
    </w:p>
    <w:p w:rsidR="004A41C9" w:rsidRDefault="004A41C9" w:rsidP="004A41C9">
      <w:pPr>
        <w:rPr>
          <w:shd w:val="clear" w:color="auto" w:fill="FFFFFF"/>
        </w:rPr>
      </w:pPr>
      <w:r>
        <w:rPr>
          <w:shd w:val="clear" w:color="auto" w:fill="FFFFFF"/>
        </w:rPr>
        <w:t>The main aim is to decrypt which movie quote has been encrypted this time.</w:t>
      </w:r>
    </w:p>
    <w:p w:rsidR="004A41C9" w:rsidRDefault="004A41C9" w:rsidP="004A41C9">
      <w:pPr>
        <w:rPr>
          <w:shd w:val="clear" w:color="auto" w:fill="FFFFFF"/>
        </w:rPr>
      </w:pPr>
      <w:r>
        <w:rPr>
          <w:shd w:val="clear" w:color="auto" w:fill="FFFFFF"/>
        </w:rPr>
        <w:t>The program will need to be make use of both upper and lowercase letters, no symbols have been encrypted though.</w:t>
      </w:r>
    </w:p>
    <w:p w:rsidR="004A41C9" w:rsidRDefault="004A41C9" w:rsidP="004A41C9">
      <w:pPr>
        <w:pBdr>
          <w:bottom w:val="single" w:sz="6" w:space="1" w:color="auto"/>
        </w:pBdr>
        <w:rPr>
          <w:lang w:eastAsia="en-GB"/>
        </w:rPr>
      </w:pPr>
      <w:r>
        <w:rPr>
          <w:lang w:eastAsia="en-GB"/>
        </w:rPr>
        <w:t xml:space="preserve">Test your Program using the following Text File: </w:t>
      </w:r>
      <w:r>
        <w:rPr>
          <w:lang w:eastAsia="en-GB"/>
        </w:rPr>
        <w:tab/>
      </w:r>
      <w:r>
        <w:rPr>
          <w:b/>
          <w:lang w:eastAsia="en-GB"/>
        </w:rPr>
        <w:t>Code</w:t>
      </w:r>
      <w:r w:rsidR="007E58F1">
        <w:rPr>
          <w:b/>
          <w:lang w:eastAsia="en-GB"/>
        </w:rPr>
        <w:t>2</w:t>
      </w:r>
      <w:r w:rsidRPr="00AB4243">
        <w:rPr>
          <w:b/>
          <w:lang w:eastAsia="en-GB"/>
        </w:rPr>
        <w:t>.txt</w:t>
      </w:r>
      <w:r>
        <w:rPr>
          <w:lang w:eastAsia="en-GB"/>
        </w:rPr>
        <w:t xml:space="preserve"> </w:t>
      </w:r>
    </w:p>
    <w:p w:rsidR="00A55E6D" w:rsidRPr="00543FD1" w:rsidRDefault="00A55E6D" w:rsidP="004A41C9">
      <w:pPr>
        <w:pBdr>
          <w:bottom w:val="single" w:sz="6" w:space="1" w:color="auto"/>
        </w:pBdr>
        <w:rPr>
          <w:lang w:eastAsia="en-GB"/>
        </w:rPr>
      </w:pPr>
    </w:p>
    <w:p w:rsidR="00515F93" w:rsidRPr="00515F93" w:rsidRDefault="00515F93" w:rsidP="00515F93">
      <w:pPr>
        <w:rPr>
          <w:rFonts w:ascii="Consolas" w:hAnsi="Consolas"/>
          <w:color w:val="00B050"/>
          <w:lang w:val="en-US"/>
        </w:rPr>
      </w:pPr>
      <w:r w:rsidRPr="00515F93">
        <w:rPr>
          <w:rFonts w:ascii="Consolas" w:hAnsi="Consolas"/>
          <w:color w:val="00B050"/>
          <w:lang w:val="en-US"/>
        </w:rPr>
        <w:t>Program Code:</w:t>
      </w:r>
    </w:p>
    <w:p w:rsidR="00515F93" w:rsidRDefault="00515F93" w:rsidP="00515F93">
      <w:pPr>
        <w:ind w:left="360"/>
      </w:pPr>
    </w:p>
    <w:p w:rsidR="00515F93" w:rsidRDefault="00515F93" w:rsidP="00515F93">
      <w:pPr>
        <w:ind w:left="360"/>
      </w:pPr>
    </w:p>
    <w:p w:rsidR="00515F93" w:rsidRDefault="00515F93" w:rsidP="00515F93">
      <w:pPr>
        <w:ind w:left="360"/>
      </w:pPr>
    </w:p>
    <w:p w:rsidR="00515F93" w:rsidRDefault="00515F93" w:rsidP="00515F93">
      <w:pPr>
        <w:ind w:left="360"/>
      </w:pPr>
    </w:p>
    <w:p w:rsidR="00515F93" w:rsidRDefault="00515F93" w:rsidP="00515F93">
      <w:pPr>
        <w:ind w:left="360"/>
      </w:pPr>
    </w:p>
    <w:p w:rsidR="00515F93" w:rsidRDefault="00515F93" w:rsidP="00515F93"/>
    <w:p w:rsidR="00515F93" w:rsidRDefault="00515F93" w:rsidP="00515F93">
      <w:pPr>
        <w:pBdr>
          <w:bottom w:val="single" w:sz="6" w:space="1" w:color="auto"/>
        </w:pBdr>
      </w:pPr>
    </w:p>
    <w:p w:rsidR="00515F93" w:rsidRPr="00515F93" w:rsidRDefault="00515F93" w:rsidP="00515F93">
      <w:pPr>
        <w:rPr>
          <w:rFonts w:ascii="Consolas" w:hAnsi="Consolas"/>
          <w:color w:val="7030A0"/>
          <w:lang w:val="en-US"/>
        </w:rPr>
      </w:pPr>
      <w:r w:rsidRPr="00515F93">
        <w:rPr>
          <w:rFonts w:ascii="Consolas" w:hAnsi="Consolas"/>
          <w:color w:val="7030A0"/>
          <w:lang w:val="en-US"/>
        </w:rPr>
        <w:t>Test Evidence: (screenshot of it working)</w:t>
      </w:r>
    </w:p>
    <w:p w:rsidR="00515F93" w:rsidRDefault="00515F93" w:rsidP="00515F93">
      <w:pPr>
        <w:ind w:left="360"/>
      </w:pPr>
    </w:p>
    <w:p w:rsidR="00515F93" w:rsidRDefault="00515F93" w:rsidP="00515F93">
      <w:pPr>
        <w:ind w:left="360"/>
      </w:pPr>
    </w:p>
    <w:p w:rsidR="00CF1F14" w:rsidRDefault="00CF1F14" w:rsidP="00515F93">
      <w:pPr>
        <w:rPr>
          <w:lang w:eastAsia="en-GB"/>
        </w:rPr>
      </w:pPr>
    </w:p>
    <w:p w:rsidR="00DA1C4F" w:rsidRPr="002F6BB4" w:rsidRDefault="00290E6A">
      <w:pPr>
        <w:rPr>
          <w:lang w:eastAsia="en-GB"/>
        </w:rPr>
      </w:pPr>
      <w:r w:rsidRPr="00C96C68">
        <w:rPr>
          <w:lang w:eastAsia="en-GB"/>
        </w:rPr>
        <w:t> </w:t>
      </w:r>
      <w:bookmarkStart w:id="22" w:name="_Toc525541932"/>
      <w:bookmarkStart w:id="23" w:name="_Toc18409594"/>
      <w:r w:rsidR="00A36C62">
        <w:rPr>
          <w:rFonts w:eastAsia="Times New Roman"/>
          <w:lang w:eastAsia="en-GB"/>
        </w:rPr>
        <w:br w:type="page"/>
      </w:r>
    </w:p>
    <w:p w:rsidR="00C1737F" w:rsidRPr="00563346" w:rsidRDefault="00C1737F" w:rsidP="00C1737F">
      <w:pPr>
        <w:rPr>
          <w:lang w:eastAsia="en-GB"/>
        </w:rPr>
      </w:pPr>
    </w:p>
    <w:p w:rsidR="00C1737F" w:rsidRDefault="00C1737F" w:rsidP="00C1737F">
      <w:pPr>
        <w:pStyle w:val="Heading1"/>
        <w:rPr>
          <w:rFonts w:eastAsia="Times New Roman"/>
          <w:color w:val="FF0000"/>
          <w:lang w:eastAsia="en-GB"/>
        </w:rPr>
      </w:pPr>
      <w:r>
        <w:rPr>
          <w:rFonts w:eastAsia="Times New Roman"/>
          <w:color w:val="FF0000"/>
          <w:lang w:eastAsia="en-GB"/>
        </w:rPr>
        <w:t xml:space="preserve"> </w:t>
      </w:r>
    </w:p>
    <w:p w:rsidR="00C1737F" w:rsidRDefault="00C1737F" w:rsidP="00C1737F">
      <w:pPr>
        <w:pStyle w:val="Heading1"/>
        <w:rPr>
          <w:rFonts w:eastAsia="Times New Roman"/>
          <w:lang w:eastAsia="en-GB"/>
        </w:rPr>
      </w:pPr>
      <w:bookmarkStart w:id="24" w:name="_Toc31300094"/>
      <w:r w:rsidRPr="000674D2">
        <w:rPr>
          <w:rFonts w:eastAsia="Times New Roman"/>
          <w:color w:val="FF0000"/>
          <w:lang w:eastAsia="en-GB"/>
        </w:rPr>
        <w:t>The Hard Bit</w:t>
      </w:r>
      <w:bookmarkEnd w:id="24"/>
    </w:p>
    <w:p w:rsidR="00C1737F" w:rsidRDefault="00C1737F" w:rsidP="00C1737F">
      <w:pPr>
        <w:rPr>
          <w:lang w:eastAsia="en-GB"/>
        </w:rPr>
      </w:pPr>
    </w:p>
    <w:p w:rsidR="00C1737F" w:rsidRDefault="00C1737F" w:rsidP="00C1737F">
      <w:pPr>
        <w:rPr>
          <w:lang w:eastAsia="en-GB"/>
        </w:rPr>
      </w:pPr>
      <w:r>
        <w:rPr>
          <w:lang w:eastAsia="en-GB"/>
        </w:rPr>
        <w:t>This is the bit where the spicy challenges live…</w:t>
      </w:r>
    </w:p>
    <w:p w:rsidR="00C1737F" w:rsidRDefault="00C1737F" w:rsidP="00C1737F">
      <w:pPr>
        <w:rPr>
          <w:b/>
          <w:lang w:eastAsia="en-GB"/>
        </w:rPr>
      </w:pPr>
    </w:p>
    <w:p w:rsidR="00C1737F" w:rsidRDefault="00C1737F" w:rsidP="00C1737F">
      <w:pPr>
        <w:jc w:val="center"/>
        <w:rPr>
          <w:b/>
          <w:lang w:eastAsia="en-GB"/>
        </w:rPr>
      </w:pPr>
    </w:p>
    <w:p w:rsidR="00C1737F" w:rsidRDefault="00C1737F" w:rsidP="00C1737F">
      <w:pPr>
        <w:jc w:val="center"/>
        <w:rPr>
          <w:b/>
          <w:lang w:eastAsia="en-GB"/>
        </w:rPr>
      </w:pPr>
      <w:r>
        <w:rPr>
          <w:b/>
          <w:noProof/>
          <w:lang w:eastAsia="en-GB"/>
        </w:rPr>
        <w:drawing>
          <wp:inline distT="0" distB="0" distL="0" distR="0" wp14:anchorId="4B7A9BD7" wp14:editId="39B9715B">
            <wp:extent cx="1676400" cy="2133600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eriometer-ho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F" w:rsidRDefault="00C1737F" w:rsidP="00C1737F">
      <w:pPr>
        <w:rPr>
          <w:rFonts w:ascii="Calibri" w:eastAsia="Times New Roman" w:hAnsi="Calibri" w:cstheme="majorBidi"/>
          <w:b/>
          <w:color w:val="000000" w:themeColor="text1"/>
          <w:sz w:val="36"/>
          <w:szCs w:val="32"/>
          <w:lang w:eastAsia="en-GB"/>
        </w:rPr>
      </w:pPr>
    </w:p>
    <w:p w:rsidR="00C1737F" w:rsidRDefault="00C1737F" w:rsidP="00C1737F">
      <w:pPr>
        <w:rPr>
          <w:rFonts w:ascii="Calibri" w:eastAsiaTheme="majorEastAsia" w:hAnsi="Calibri" w:cstheme="majorBidi"/>
          <w:b/>
          <w:color w:val="000000" w:themeColor="text1"/>
          <w:sz w:val="36"/>
          <w:szCs w:val="32"/>
          <w:lang w:eastAsia="en-GB"/>
        </w:rPr>
      </w:pPr>
      <w:r>
        <w:rPr>
          <w:lang w:eastAsia="en-GB"/>
        </w:rPr>
        <w:br w:type="page"/>
      </w:r>
    </w:p>
    <w:p w:rsidR="00D24DDC" w:rsidRDefault="00DA1C4F" w:rsidP="00D24DDC">
      <w:pPr>
        <w:pStyle w:val="Heading1"/>
        <w:rPr>
          <w:rFonts w:eastAsia="Times New Roman"/>
          <w:lang w:eastAsia="en-GB"/>
        </w:rPr>
      </w:pPr>
      <w:bookmarkStart w:id="25" w:name="_Toc31300095"/>
      <w:r>
        <w:rPr>
          <w:rFonts w:eastAsia="Times New Roman"/>
          <w:lang w:eastAsia="en-GB"/>
        </w:rPr>
        <w:lastRenderedPageBreak/>
        <w:t xml:space="preserve">Program </w:t>
      </w:r>
      <w:r w:rsidR="007A4101">
        <w:rPr>
          <w:rFonts w:eastAsia="Times New Roman"/>
          <w:lang w:eastAsia="en-GB"/>
        </w:rPr>
        <w:t>9</w:t>
      </w:r>
      <w:r>
        <w:rPr>
          <w:rFonts w:eastAsia="Times New Roman"/>
          <w:lang w:eastAsia="en-GB"/>
        </w:rPr>
        <w:t xml:space="preserve"> – </w:t>
      </w:r>
      <w:r w:rsidR="00D24DDC">
        <w:rPr>
          <w:rFonts w:eastAsia="Times New Roman"/>
          <w:lang w:eastAsia="en-GB"/>
        </w:rPr>
        <w:t>Encrypted</w:t>
      </w:r>
      <w:r w:rsidR="00CE78B1">
        <w:rPr>
          <w:rFonts w:eastAsia="Times New Roman"/>
          <w:lang w:eastAsia="en-GB"/>
        </w:rPr>
        <w:t xml:space="preserve"> (again)</w:t>
      </w:r>
      <w:r w:rsidR="00D24DDC">
        <w:rPr>
          <w:rFonts w:eastAsia="Times New Roman"/>
          <w:lang w:eastAsia="en-GB"/>
        </w:rPr>
        <w:t xml:space="preserve"> </w:t>
      </w:r>
      <w:r w:rsidR="00EE07BD">
        <w:rPr>
          <w:rFonts w:eastAsia="Times New Roman"/>
          <w:lang w:eastAsia="en-GB"/>
        </w:rPr>
        <w:t>but different</w:t>
      </w:r>
      <w:r w:rsidR="00D24DDC">
        <w:rPr>
          <w:rFonts w:eastAsia="Times New Roman"/>
          <w:lang w:eastAsia="en-GB"/>
        </w:rPr>
        <w:t>.</w:t>
      </w:r>
      <w:bookmarkEnd w:id="25"/>
    </w:p>
    <w:p w:rsidR="00D24DDC" w:rsidRDefault="00D24DDC" w:rsidP="00D24DDC"/>
    <w:p w:rsidR="00D24DDC" w:rsidRDefault="00D24DDC" w:rsidP="00D24DDC">
      <w:pPr>
        <w:rPr>
          <w:shd w:val="clear" w:color="auto" w:fill="FFFFFF"/>
        </w:rPr>
      </w:pPr>
      <w:r>
        <w:rPr>
          <w:shd w:val="clear" w:color="auto" w:fill="FFFFFF"/>
        </w:rPr>
        <w:t>Write a program in C# to read in a text file that has been encrypted, the key is somewhere in the range of 1-25. The programmer has forgotten again!!</w:t>
      </w:r>
    </w:p>
    <w:p w:rsidR="00D24DDC" w:rsidRDefault="00EE07BD" w:rsidP="00D24DDC">
      <w:pPr>
        <w:rPr>
          <w:shd w:val="clear" w:color="auto" w:fill="FFFFFF"/>
        </w:rPr>
      </w:pPr>
      <w:r>
        <w:rPr>
          <w:shd w:val="clear" w:color="auto" w:fill="FFFFFF"/>
        </w:rPr>
        <w:t>This time looks different though, like it has been broken into a weird pattern</w:t>
      </w:r>
      <w:r w:rsidR="00D24DDC">
        <w:rPr>
          <w:shd w:val="clear" w:color="auto" w:fill="FFFFFF"/>
        </w:rPr>
        <w:t>.</w:t>
      </w:r>
    </w:p>
    <w:p w:rsidR="00D24DDC" w:rsidRDefault="00D24DDC" w:rsidP="00D24DDC">
      <w:pPr>
        <w:rPr>
          <w:shd w:val="clear" w:color="auto" w:fill="FFFFFF"/>
        </w:rPr>
      </w:pPr>
      <w:r>
        <w:rPr>
          <w:shd w:val="clear" w:color="auto" w:fill="FFFFFF"/>
        </w:rPr>
        <w:t>The program will need to be make use of both upper and lowercase letters, no symbols have been encrypted though.</w:t>
      </w:r>
    </w:p>
    <w:p w:rsidR="00D24DDC" w:rsidRDefault="00D24DDC" w:rsidP="00D24DDC">
      <w:pPr>
        <w:pBdr>
          <w:bottom w:val="single" w:sz="6" w:space="1" w:color="auto"/>
        </w:pBdr>
        <w:rPr>
          <w:lang w:eastAsia="en-GB"/>
        </w:rPr>
      </w:pPr>
      <w:r>
        <w:rPr>
          <w:lang w:eastAsia="en-GB"/>
        </w:rPr>
        <w:t xml:space="preserve">Test your Program using the following Text File: </w:t>
      </w:r>
      <w:r>
        <w:rPr>
          <w:lang w:eastAsia="en-GB"/>
        </w:rPr>
        <w:tab/>
      </w:r>
      <w:r>
        <w:rPr>
          <w:b/>
          <w:lang w:eastAsia="en-GB"/>
        </w:rPr>
        <w:t>Code</w:t>
      </w:r>
      <w:r w:rsidR="00EE07BD">
        <w:rPr>
          <w:b/>
          <w:lang w:eastAsia="en-GB"/>
        </w:rPr>
        <w:t>3</w:t>
      </w:r>
      <w:r w:rsidRPr="00AB4243">
        <w:rPr>
          <w:b/>
          <w:lang w:eastAsia="en-GB"/>
        </w:rPr>
        <w:t>.txt</w:t>
      </w:r>
      <w:r>
        <w:rPr>
          <w:lang w:eastAsia="en-GB"/>
        </w:rPr>
        <w:t xml:space="preserve"> </w:t>
      </w:r>
    </w:p>
    <w:p w:rsidR="00EE07BD" w:rsidRPr="00C71F75" w:rsidRDefault="00EE07BD" w:rsidP="00D24DDC">
      <w:pPr>
        <w:pBdr>
          <w:bottom w:val="single" w:sz="6" w:space="1" w:color="auto"/>
        </w:pBdr>
        <w:rPr>
          <w:i/>
          <w:color w:val="7030A0"/>
          <w:lang w:eastAsia="en-GB"/>
        </w:rPr>
      </w:pPr>
      <w:r w:rsidRPr="00C71F75">
        <w:rPr>
          <w:i/>
          <w:color w:val="7030A0"/>
          <w:lang w:eastAsia="en-GB"/>
        </w:rPr>
        <w:t>Rumour has it that this challenge is a bit hairy or something close to that…</w:t>
      </w:r>
    </w:p>
    <w:p w:rsidR="00EE07BD" w:rsidRDefault="00EE07BD" w:rsidP="00D24DDC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pBdr>
          <w:bottom w:val="single" w:sz="6" w:space="1" w:color="auto"/>
        </w:pBdr>
        <w:rPr>
          <w:lang w:eastAsia="en-GB"/>
        </w:rPr>
      </w:pPr>
    </w:p>
    <w:p w:rsidR="00515F93" w:rsidRDefault="00515F93" w:rsidP="00515F93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15F93" w:rsidRDefault="00515F93" w:rsidP="00515F93">
      <w:pPr>
        <w:rPr>
          <w:lang w:eastAsia="en-GB"/>
        </w:rPr>
      </w:pPr>
    </w:p>
    <w:p w:rsidR="00515F93" w:rsidRDefault="00515F93" w:rsidP="00515F93">
      <w:pPr>
        <w:rPr>
          <w:lang w:eastAsia="en-GB"/>
        </w:rPr>
      </w:pPr>
    </w:p>
    <w:p w:rsidR="007A4336" w:rsidRDefault="00DA1C4F">
      <w:pPr>
        <w:rPr>
          <w:rFonts w:eastAsia="Times New Roman"/>
          <w:color w:val="FF0000"/>
          <w:lang w:eastAsia="en-GB"/>
        </w:rPr>
      </w:pPr>
      <w:r w:rsidRPr="004B34D8">
        <w:rPr>
          <w:sz w:val="24"/>
          <w:lang w:eastAsia="en-GB"/>
        </w:rPr>
        <w:t> </w:t>
      </w:r>
      <w:r w:rsidR="00563346">
        <w:rPr>
          <w:rFonts w:eastAsia="Times New Roman"/>
          <w:color w:val="FF0000"/>
          <w:lang w:eastAsia="en-GB"/>
        </w:rPr>
        <w:t xml:space="preserve"> </w:t>
      </w:r>
    </w:p>
    <w:p w:rsidR="007A4336" w:rsidRDefault="007A4336">
      <w:pPr>
        <w:rPr>
          <w:rFonts w:eastAsia="Times New Roman"/>
          <w:color w:val="FF0000"/>
          <w:lang w:eastAsia="en-GB"/>
        </w:rPr>
      </w:pPr>
      <w:r>
        <w:rPr>
          <w:rFonts w:eastAsia="Times New Roman"/>
          <w:color w:val="FF0000"/>
          <w:lang w:eastAsia="en-GB"/>
        </w:rPr>
        <w:br w:type="page"/>
      </w:r>
    </w:p>
    <w:p w:rsidR="002810B5" w:rsidRDefault="001D2093" w:rsidP="002810B5">
      <w:pPr>
        <w:pStyle w:val="Heading1"/>
        <w:rPr>
          <w:rFonts w:eastAsia="Times New Roman"/>
          <w:lang w:eastAsia="en-GB"/>
        </w:rPr>
      </w:pPr>
      <w:bookmarkStart w:id="26" w:name="_Toc525541934"/>
      <w:bookmarkStart w:id="27" w:name="_Toc18409596"/>
      <w:bookmarkStart w:id="28" w:name="_Toc31300096"/>
      <w:bookmarkEnd w:id="22"/>
      <w:bookmarkEnd w:id="23"/>
      <w:r>
        <w:rPr>
          <w:lang w:eastAsia="en-GB"/>
        </w:rPr>
        <w:lastRenderedPageBreak/>
        <w:t xml:space="preserve">Program </w:t>
      </w:r>
      <w:r w:rsidR="007A4101">
        <w:rPr>
          <w:lang w:eastAsia="en-GB"/>
        </w:rPr>
        <w:t>10</w:t>
      </w:r>
      <w:r w:rsidR="00886739">
        <w:rPr>
          <w:lang w:eastAsia="en-GB"/>
        </w:rPr>
        <w:t xml:space="preserve"> – </w:t>
      </w:r>
      <w:bookmarkEnd w:id="26"/>
      <w:bookmarkEnd w:id="27"/>
      <w:r w:rsidR="00BE788F">
        <w:rPr>
          <w:lang w:eastAsia="en-GB"/>
        </w:rPr>
        <w:t xml:space="preserve">Wonky </w:t>
      </w:r>
      <w:r w:rsidR="002810B5">
        <w:rPr>
          <w:rFonts w:eastAsia="Times New Roman"/>
          <w:lang w:eastAsia="en-GB"/>
        </w:rPr>
        <w:t>Encrypt</w:t>
      </w:r>
      <w:r w:rsidR="00BE788F">
        <w:rPr>
          <w:rFonts w:eastAsia="Times New Roman"/>
          <w:lang w:eastAsia="en-GB"/>
        </w:rPr>
        <w:t>ion</w:t>
      </w:r>
      <w:r w:rsidR="002810B5">
        <w:rPr>
          <w:rFonts w:eastAsia="Times New Roman"/>
          <w:lang w:eastAsia="en-GB"/>
        </w:rPr>
        <w:t>.</w:t>
      </w:r>
      <w:bookmarkEnd w:id="28"/>
    </w:p>
    <w:p w:rsidR="002810B5" w:rsidRDefault="002810B5" w:rsidP="002810B5"/>
    <w:p w:rsidR="002810B5" w:rsidRDefault="002810B5" w:rsidP="002810B5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in C# to read in a text file that has been encrypted, the key is somewhere in the range of 1-25. The programmer has forgotten </w:t>
      </w:r>
      <w:r w:rsidR="00BE788F">
        <w:rPr>
          <w:shd w:val="clear" w:color="auto" w:fill="FFFFFF"/>
        </w:rPr>
        <w:t>AGAIN</w:t>
      </w:r>
      <w:r>
        <w:rPr>
          <w:shd w:val="clear" w:color="auto" w:fill="FFFFFF"/>
        </w:rPr>
        <w:t>!!</w:t>
      </w:r>
    </w:p>
    <w:p w:rsidR="002810B5" w:rsidRDefault="002810B5" w:rsidP="002810B5">
      <w:pPr>
        <w:rPr>
          <w:shd w:val="clear" w:color="auto" w:fill="FFFFFF"/>
        </w:rPr>
      </w:pPr>
      <w:r>
        <w:rPr>
          <w:shd w:val="clear" w:color="auto" w:fill="FFFFFF"/>
        </w:rPr>
        <w:t xml:space="preserve">This time looks different though, like </w:t>
      </w:r>
      <w:r w:rsidR="00BE788F">
        <w:rPr>
          <w:shd w:val="clear" w:color="auto" w:fill="FFFFFF"/>
        </w:rPr>
        <w:t>it’s all gone a bit wonky!</w:t>
      </w:r>
    </w:p>
    <w:p w:rsidR="002810B5" w:rsidRDefault="002810B5" w:rsidP="002810B5">
      <w:pPr>
        <w:rPr>
          <w:shd w:val="clear" w:color="auto" w:fill="FFFFFF"/>
        </w:rPr>
      </w:pPr>
      <w:r>
        <w:rPr>
          <w:shd w:val="clear" w:color="auto" w:fill="FFFFFF"/>
        </w:rPr>
        <w:t>The program will need to be make use of both upper and lowercase letters, no symbols have been encrypted though.</w:t>
      </w:r>
    </w:p>
    <w:p w:rsidR="002810B5" w:rsidRDefault="002810B5" w:rsidP="002810B5">
      <w:pPr>
        <w:pBdr>
          <w:bottom w:val="single" w:sz="6" w:space="1" w:color="auto"/>
        </w:pBdr>
        <w:rPr>
          <w:lang w:eastAsia="en-GB"/>
        </w:rPr>
      </w:pPr>
      <w:r>
        <w:rPr>
          <w:lang w:eastAsia="en-GB"/>
        </w:rPr>
        <w:t xml:space="preserve">Test your Program using the following Text File: </w:t>
      </w:r>
      <w:r>
        <w:rPr>
          <w:lang w:eastAsia="en-GB"/>
        </w:rPr>
        <w:tab/>
      </w:r>
      <w:r>
        <w:rPr>
          <w:b/>
          <w:lang w:eastAsia="en-GB"/>
        </w:rPr>
        <w:t>Code</w:t>
      </w:r>
      <w:r w:rsidR="00BE788F">
        <w:rPr>
          <w:b/>
          <w:lang w:eastAsia="en-GB"/>
        </w:rPr>
        <w:t>4</w:t>
      </w:r>
      <w:r w:rsidRPr="00AB4243">
        <w:rPr>
          <w:b/>
          <w:lang w:eastAsia="en-GB"/>
        </w:rPr>
        <w:t>.txt</w:t>
      </w:r>
      <w:r>
        <w:rPr>
          <w:lang w:eastAsia="en-GB"/>
        </w:rPr>
        <w:t xml:space="preserve"> </w:t>
      </w:r>
    </w:p>
    <w:p w:rsidR="005F350E" w:rsidRPr="00BE788F" w:rsidRDefault="00BE788F" w:rsidP="00BE788F">
      <w:pPr>
        <w:pBdr>
          <w:bottom w:val="single" w:sz="6" w:space="1" w:color="auto"/>
        </w:pBdr>
        <w:rPr>
          <w:i/>
          <w:color w:val="7030A0"/>
          <w:lang w:eastAsia="en-GB"/>
        </w:rPr>
      </w:pPr>
      <w:r>
        <w:rPr>
          <w:i/>
          <w:color w:val="7030A0"/>
          <w:lang w:eastAsia="en-GB"/>
        </w:rPr>
        <w:t>T</w:t>
      </w:r>
      <w:r w:rsidR="002810B5" w:rsidRPr="00C71F75">
        <w:rPr>
          <w:i/>
          <w:color w:val="7030A0"/>
          <w:lang w:eastAsia="en-GB"/>
        </w:rPr>
        <w:t xml:space="preserve">his challenge </w:t>
      </w:r>
      <w:r>
        <w:rPr>
          <w:i/>
          <w:color w:val="7030A0"/>
          <w:lang w:eastAsia="en-GB"/>
        </w:rPr>
        <w:t>seems to be difficult, don’t let it flip you out</w:t>
      </w:r>
      <w:r w:rsidR="002810B5" w:rsidRPr="00C71F75">
        <w:rPr>
          <w:i/>
          <w:color w:val="7030A0"/>
          <w:lang w:eastAsia="en-GB"/>
        </w:rPr>
        <w:t>…</w:t>
      </w: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rPr>
          <w:rFonts w:ascii="Consolas" w:hAnsi="Consolas"/>
          <w:color w:val="00B050"/>
          <w:lang w:val="en-US"/>
        </w:rPr>
      </w:pPr>
      <w:r w:rsidRPr="006F3FFB">
        <w:rPr>
          <w:rFonts w:ascii="Consolas" w:hAnsi="Consolas"/>
          <w:color w:val="00B050"/>
          <w:lang w:val="en-US"/>
        </w:rPr>
        <w:t>Program Code</w:t>
      </w:r>
      <w:r>
        <w:rPr>
          <w:rFonts w:ascii="Consolas" w:hAnsi="Consolas"/>
          <w:color w:val="00B050"/>
          <w:lang w:val="en-US"/>
        </w:rPr>
        <w:t>:</w:t>
      </w: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pBdr>
          <w:bottom w:val="single" w:sz="6" w:space="1" w:color="auto"/>
        </w:pBdr>
        <w:rPr>
          <w:lang w:eastAsia="en-GB"/>
        </w:rPr>
      </w:pPr>
    </w:p>
    <w:p w:rsidR="00501584" w:rsidRDefault="00501584" w:rsidP="00501584">
      <w:pPr>
        <w:rPr>
          <w:rFonts w:ascii="Consolas" w:hAnsi="Consolas"/>
          <w:color w:val="7030A0"/>
          <w:lang w:val="en-US"/>
        </w:rPr>
      </w:pPr>
      <w:r w:rsidRPr="00CF1F14">
        <w:rPr>
          <w:rFonts w:ascii="Consolas" w:hAnsi="Consolas"/>
          <w:color w:val="7030A0"/>
          <w:lang w:val="en-US"/>
        </w:rPr>
        <w:t>Test Evidence</w:t>
      </w:r>
      <w:r>
        <w:rPr>
          <w:rFonts w:ascii="Consolas" w:hAnsi="Consolas"/>
          <w:color w:val="7030A0"/>
          <w:lang w:val="en-US"/>
        </w:rPr>
        <w:t>:</w:t>
      </w:r>
      <w:r w:rsidRPr="00CF1F14">
        <w:rPr>
          <w:rFonts w:ascii="Consolas" w:hAnsi="Consolas"/>
          <w:color w:val="7030A0"/>
          <w:lang w:val="en-US"/>
        </w:rPr>
        <w:t xml:space="preserve"> (screenshot of it working)</w:t>
      </w:r>
    </w:p>
    <w:p w:rsidR="00501584" w:rsidRDefault="00501584" w:rsidP="00501584">
      <w:pPr>
        <w:rPr>
          <w:lang w:eastAsia="en-GB"/>
        </w:rPr>
      </w:pPr>
    </w:p>
    <w:p w:rsidR="00501584" w:rsidRDefault="00501584" w:rsidP="00501584">
      <w:pPr>
        <w:rPr>
          <w:lang w:eastAsia="en-GB"/>
        </w:rPr>
      </w:pPr>
    </w:p>
    <w:p w:rsidR="005A4C8D" w:rsidRPr="00301D59" w:rsidRDefault="005A4C8D" w:rsidP="005E62F2">
      <w:pPr>
        <w:rPr>
          <w:rFonts w:ascii="Consolas" w:hAnsi="Consolas"/>
          <w:color w:val="FF0000"/>
          <w:sz w:val="20"/>
          <w:szCs w:val="20"/>
          <w:lang w:val="en-US"/>
        </w:rPr>
      </w:pPr>
    </w:p>
    <w:p w:rsidR="00D2160F" w:rsidRPr="000632A0" w:rsidRDefault="00D2160F" w:rsidP="005E62F2">
      <w:pPr>
        <w:rPr>
          <w:lang w:eastAsia="en-GB"/>
        </w:rPr>
      </w:pPr>
    </w:p>
    <w:sectPr w:rsidR="00D2160F" w:rsidRPr="000632A0" w:rsidSect="00797B32">
      <w:footerReference w:type="default" r:id="rId12"/>
      <w:pgSz w:w="11906" w:h="16838"/>
      <w:pgMar w:top="851" w:right="1440" w:bottom="993" w:left="1440" w:header="708" w:footer="48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0B5" w:rsidRDefault="002810B5" w:rsidP="00713813">
      <w:pPr>
        <w:spacing w:after="0" w:line="240" w:lineRule="auto"/>
      </w:pPr>
      <w:r>
        <w:separator/>
      </w:r>
    </w:p>
  </w:endnote>
  <w:endnote w:type="continuationSeparator" w:id="0">
    <w:p w:rsidR="002810B5" w:rsidRDefault="002810B5" w:rsidP="0071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995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0B5" w:rsidRDefault="002810B5" w:rsidP="0088274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0B5" w:rsidRDefault="002810B5" w:rsidP="00713813">
      <w:pPr>
        <w:spacing w:after="0" w:line="240" w:lineRule="auto"/>
      </w:pPr>
      <w:r>
        <w:separator/>
      </w:r>
    </w:p>
  </w:footnote>
  <w:footnote w:type="continuationSeparator" w:id="0">
    <w:p w:rsidR="002810B5" w:rsidRDefault="002810B5" w:rsidP="0071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BD"/>
    <w:multiLevelType w:val="hybridMultilevel"/>
    <w:tmpl w:val="0F3813A0"/>
    <w:lvl w:ilvl="0" w:tplc="2E82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E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C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8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82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5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87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AF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4141D"/>
    <w:multiLevelType w:val="hybridMultilevel"/>
    <w:tmpl w:val="8BA8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7D9C"/>
    <w:multiLevelType w:val="hybridMultilevel"/>
    <w:tmpl w:val="14DC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856"/>
    <w:multiLevelType w:val="multilevel"/>
    <w:tmpl w:val="314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50800"/>
    <w:multiLevelType w:val="hybridMultilevel"/>
    <w:tmpl w:val="3F62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C4C6B"/>
    <w:multiLevelType w:val="hybridMultilevel"/>
    <w:tmpl w:val="C708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E029A"/>
    <w:multiLevelType w:val="multilevel"/>
    <w:tmpl w:val="D6F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539ED"/>
    <w:multiLevelType w:val="hybridMultilevel"/>
    <w:tmpl w:val="D2464D1C"/>
    <w:lvl w:ilvl="0" w:tplc="BB66A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83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A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3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46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6E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F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2472D9"/>
    <w:multiLevelType w:val="hybridMultilevel"/>
    <w:tmpl w:val="830E3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6FDE"/>
    <w:multiLevelType w:val="hybridMultilevel"/>
    <w:tmpl w:val="CA32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A2957"/>
    <w:multiLevelType w:val="hybridMultilevel"/>
    <w:tmpl w:val="7396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32BB0"/>
    <w:multiLevelType w:val="hybridMultilevel"/>
    <w:tmpl w:val="80AE2610"/>
    <w:lvl w:ilvl="0" w:tplc="B3204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8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EA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A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0C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CC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6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D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E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DCE0444"/>
    <w:multiLevelType w:val="hybridMultilevel"/>
    <w:tmpl w:val="8C96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9274B"/>
    <w:multiLevelType w:val="hybridMultilevel"/>
    <w:tmpl w:val="392A4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03FD6"/>
    <w:multiLevelType w:val="hybridMultilevel"/>
    <w:tmpl w:val="72B8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55C1D"/>
    <w:multiLevelType w:val="hybridMultilevel"/>
    <w:tmpl w:val="085E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502D2"/>
    <w:multiLevelType w:val="hybridMultilevel"/>
    <w:tmpl w:val="A66E3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42CD5"/>
    <w:multiLevelType w:val="hybridMultilevel"/>
    <w:tmpl w:val="29306F02"/>
    <w:lvl w:ilvl="0" w:tplc="F90C0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4C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E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E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2A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E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C7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E1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57671E"/>
    <w:multiLevelType w:val="hybridMultilevel"/>
    <w:tmpl w:val="70B2E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4"/>
  </w:num>
  <w:num w:numId="9">
    <w:abstractNumId w:val="16"/>
  </w:num>
  <w:num w:numId="10">
    <w:abstractNumId w:val="15"/>
  </w:num>
  <w:num w:numId="11">
    <w:abstractNumId w:val="10"/>
  </w:num>
  <w:num w:numId="12">
    <w:abstractNumId w:val="5"/>
  </w:num>
  <w:num w:numId="13">
    <w:abstractNumId w:val="18"/>
  </w:num>
  <w:num w:numId="14">
    <w:abstractNumId w:val="13"/>
  </w:num>
  <w:num w:numId="15">
    <w:abstractNumId w:val="12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68"/>
    <w:rsid w:val="00033B8A"/>
    <w:rsid w:val="0003525F"/>
    <w:rsid w:val="000506EE"/>
    <w:rsid w:val="000632A0"/>
    <w:rsid w:val="000674D2"/>
    <w:rsid w:val="00072F31"/>
    <w:rsid w:val="00075267"/>
    <w:rsid w:val="000935EF"/>
    <w:rsid w:val="000A0EF5"/>
    <w:rsid w:val="000A344B"/>
    <w:rsid w:val="000A5A1E"/>
    <w:rsid w:val="000C44E5"/>
    <w:rsid w:val="001109CF"/>
    <w:rsid w:val="0011348F"/>
    <w:rsid w:val="00133E46"/>
    <w:rsid w:val="00145B9F"/>
    <w:rsid w:val="0016564C"/>
    <w:rsid w:val="001662A8"/>
    <w:rsid w:val="00170983"/>
    <w:rsid w:val="00193208"/>
    <w:rsid w:val="001B2B17"/>
    <w:rsid w:val="001C7070"/>
    <w:rsid w:val="001D2093"/>
    <w:rsid w:val="001F2F23"/>
    <w:rsid w:val="0021632D"/>
    <w:rsid w:val="002672DC"/>
    <w:rsid w:val="00277141"/>
    <w:rsid w:val="002810B5"/>
    <w:rsid w:val="00287DF0"/>
    <w:rsid w:val="00290E6A"/>
    <w:rsid w:val="0029735C"/>
    <w:rsid w:val="002A4B1D"/>
    <w:rsid w:val="002E5562"/>
    <w:rsid w:val="002F6BB4"/>
    <w:rsid w:val="00301D59"/>
    <w:rsid w:val="0030617B"/>
    <w:rsid w:val="00323E1E"/>
    <w:rsid w:val="003266AB"/>
    <w:rsid w:val="00330151"/>
    <w:rsid w:val="003449B0"/>
    <w:rsid w:val="003501C6"/>
    <w:rsid w:val="00351EED"/>
    <w:rsid w:val="003568FF"/>
    <w:rsid w:val="00364E92"/>
    <w:rsid w:val="003659FB"/>
    <w:rsid w:val="00370170"/>
    <w:rsid w:val="0038246C"/>
    <w:rsid w:val="003D6B04"/>
    <w:rsid w:val="003D7A6C"/>
    <w:rsid w:val="003E3780"/>
    <w:rsid w:val="003E64F2"/>
    <w:rsid w:val="003E71E6"/>
    <w:rsid w:val="003F17FF"/>
    <w:rsid w:val="003F49DA"/>
    <w:rsid w:val="00424D2B"/>
    <w:rsid w:val="00454E2E"/>
    <w:rsid w:val="004A41C9"/>
    <w:rsid w:val="004B34D8"/>
    <w:rsid w:val="004C1097"/>
    <w:rsid w:val="004C40E5"/>
    <w:rsid w:val="004E1512"/>
    <w:rsid w:val="004E1E92"/>
    <w:rsid w:val="004F6AE3"/>
    <w:rsid w:val="00501584"/>
    <w:rsid w:val="00504049"/>
    <w:rsid w:val="005071B9"/>
    <w:rsid w:val="00512277"/>
    <w:rsid w:val="00515F93"/>
    <w:rsid w:val="0051672B"/>
    <w:rsid w:val="00525F70"/>
    <w:rsid w:val="00532DD7"/>
    <w:rsid w:val="00543FD1"/>
    <w:rsid w:val="00545E50"/>
    <w:rsid w:val="005508C1"/>
    <w:rsid w:val="00561816"/>
    <w:rsid w:val="00563346"/>
    <w:rsid w:val="00563935"/>
    <w:rsid w:val="00595032"/>
    <w:rsid w:val="005A39E6"/>
    <w:rsid w:val="005A4C8D"/>
    <w:rsid w:val="005C43C0"/>
    <w:rsid w:val="005D3B03"/>
    <w:rsid w:val="005E0F45"/>
    <w:rsid w:val="005E2EEC"/>
    <w:rsid w:val="005E4A13"/>
    <w:rsid w:val="005E62F2"/>
    <w:rsid w:val="005E7BDF"/>
    <w:rsid w:val="005F350E"/>
    <w:rsid w:val="00614A29"/>
    <w:rsid w:val="00644010"/>
    <w:rsid w:val="006463BD"/>
    <w:rsid w:val="006679A3"/>
    <w:rsid w:val="0068768D"/>
    <w:rsid w:val="006A7609"/>
    <w:rsid w:val="006B5354"/>
    <w:rsid w:val="006C2D8D"/>
    <w:rsid w:val="006F0B90"/>
    <w:rsid w:val="006F0EE2"/>
    <w:rsid w:val="006F3FFB"/>
    <w:rsid w:val="006F64B6"/>
    <w:rsid w:val="00713813"/>
    <w:rsid w:val="0075056C"/>
    <w:rsid w:val="00756E1B"/>
    <w:rsid w:val="00761EDF"/>
    <w:rsid w:val="00765D7E"/>
    <w:rsid w:val="007773D2"/>
    <w:rsid w:val="00784002"/>
    <w:rsid w:val="00793945"/>
    <w:rsid w:val="00797B32"/>
    <w:rsid w:val="007A4101"/>
    <w:rsid w:val="007A4336"/>
    <w:rsid w:val="007B7D3B"/>
    <w:rsid w:val="007C02F3"/>
    <w:rsid w:val="007D3E29"/>
    <w:rsid w:val="007D68E6"/>
    <w:rsid w:val="007E58F1"/>
    <w:rsid w:val="007F68E8"/>
    <w:rsid w:val="00805700"/>
    <w:rsid w:val="00836C4D"/>
    <w:rsid w:val="00847CE0"/>
    <w:rsid w:val="00862F7F"/>
    <w:rsid w:val="008702DD"/>
    <w:rsid w:val="00882745"/>
    <w:rsid w:val="008853C9"/>
    <w:rsid w:val="00885CAE"/>
    <w:rsid w:val="00886739"/>
    <w:rsid w:val="008911CF"/>
    <w:rsid w:val="008A75DB"/>
    <w:rsid w:val="008C2067"/>
    <w:rsid w:val="008E0D22"/>
    <w:rsid w:val="008F5314"/>
    <w:rsid w:val="009023E0"/>
    <w:rsid w:val="00903BCD"/>
    <w:rsid w:val="00906A04"/>
    <w:rsid w:val="009265B4"/>
    <w:rsid w:val="0093223C"/>
    <w:rsid w:val="00943E13"/>
    <w:rsid w:val="0097063A"/>
    <w:rsid w:val="00977834"/>
    <w:rsid w:val="00980865"/>
    <w:rsid w:val="00993BAC"/>
    <w:rsid w:val="009A1A04"/>
    <w:rsid w:val="009B0383"/>
    <w:rsid w:val="00A05248"/>
    <w:rsid w:val="00A36C62"/>
    <w:rsid w:val="00A51AFE"/>
    <w:rsid w:val="00A55E6D"/>
    <w:rsid w:val="00A7485A"/>
    <w:rsid w:val="00A83195"/>
    <w:rsid w:val="00A908C9"/>
    <w:rsid w:val="00AA2B77"/>
    <w:rsid w:val="00AB1907"/>
    <w:rsid w:val="00AB4243"/>
    <w:rsid w:val="00AB6B3E"/>
    <w:rsid w:val="00AC10CC"/>
    <w:rsid w:val="00AC1AB5"/>
    <w:rsid w:val="00AD5F5E"/>
    <w:rsid w:val="00B06F48"/>
    <w:rsid w:val="00B21BD0"/>
    <w:rsid w:val="00B41C93"/>
    <w:rsid w:val="00B64D38"/>
    <w:rsid w:val="00B673E4"/>
    <w:rsid w:val="00B72504"/>
    <w:rsid w:val="00BA061C"/>
    <w:rsid w:val="00BA7FA0"/>
    <w:rsid w:val="00BB3B40"/>
    <w:rsid w:val="00BE788F"/>
    <w:rsid w:val="00BF3921"/>
    <w:rsid w:val="00C1737F"/>
    <w:rsid w:val="00C24B63"/>
    <w:rsid w:val="00C504E2"/>
    <w:rsid w:val="00C71F75"/>
    <w:rsid w:val="00C748DB"/>
    <w:rsid w:val="00C96C68"/>
    <w:rsid w:val="00CA321C"/>
    <w:rsid w:val="00CD0DD4"/>
    <w:rsid w:val="00CE78B1"/>
    <w:rsid w:val="00CF1F14"/>
    <w:rsid w:val="00D17284"/>
    <w:rsid w:val="00D2160F"/>
    <w:rsid w:val="00D24DDC"/>
    <w:rsid w:val="00D35309"/>
    <w:rsid w:val="00D53F40"/>
    <w:rsid w:val="00D56D01"/>
    <w:rsid w:val="00D5764E"/>
    <w:rsid w:val="00D60D90"/>
    <w:rsid w:val="00D61D61"/>
    <w:rsid w:val="00D63153"/>
    <w:rsid w:val="00D7011F"/>
    <w:rsid w:val="00D726D2"/>
    <w:rsid w:val="00D84EAC"/>
    <w:rsid w:val="00DA1C4F"/>
    <w:rsid w:val="00DD751E"/>
    <w:rsid w:val="00DD7FAC"/>
    <w:rsid w:val="00DE2A17"/>
    <w:rsid w:val="00DF404F"/>
    <w:rsid w:val="00E02D78"/>
    <w:rsid w:val="00E23FE3"/>
    <w:rsid w:val="00E4305C"/>
    <w:rsid w:val="00E81864"/>
    <w:rsid w:val="00E82777"/>
    <w:rsid w:val="00E872B7"/>
    <w:rsid w:val="00E96C29"/>
    <w:rsid w:val="00EC12EA"/>
    <w:rsid w:val="00ED546A"/>
    <w:rsid w:val="00EE07BD"/>
    <w:rsid w:val="00EF5325"/>
    <w:rsid w:val="00F51FF0"/>
    <w:rsid w:val="00F66399"/>
    <w:rsid w:val="00F7257D"/>
    <w:rsid w:val="00F73E6F"/>
    <w:rsid w:val="00F97F90"/>
    <w:rsid w:val="00FA1F7D"/>
    <w:rsid w:val="00FC1501"/>
    <w:rsid w:val="00FC395D"/>
    <w:rsid w:val="00FC785B"/>
    <w:rsid w:val="00FD6CA5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818DF4A"/>
  <w15:chartTrackingRefBased/>
  <w15:docId w15:val="{B4D6C42A-16C7-4AC6-8A94-4537EEF3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A2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C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C9"/>
    <w:rPr>
      <w:rFonts w:ascii="Calibri" w:eastAsiaTheme="majorEastAsia" w:hAnsi="Calibr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8911CF"/>
    <w:pPr>
      <w:spacing w:after="0" w:line="240" w:lineRule="auto"/>
      <w:ind w:left="720"/>
      <w:contextualSpacing/>
    </w:pPr>
    <w:rPr>
      <w:rFonts w:ascii="Calibri" w:eastAsia="Times New Roman" w:hAnsi="Calibri" w:cs="Times New Roman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138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38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13"/>
  </w:style>
  <w:style w:type="paragraph" w:styleId="Footer">
    <w:name w:val="footer"/>
    <w:basedOn w:val="Normal"/>
    <w:link w:val="FooterChar"/>
    <w:uiPriority w:val="99"/>
    <w:unhideWhenUsed/>
    <w:rsid w:val="00713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13"/>
  </w:style>
  <w:style w:type="paragraph" w:styleId="TOCHeading">
    <w:name w:val="TOC Heading"/>
    <w:basedOn w:val="Heading1"/>
    <w:next w:val="Normal"/>
    <w:uiPriority w:val="39"/>
    <w:unhideWhenUsed/>
    <w:qFormat/>
    <w:rsid w:val="00B64D38"/>
    <w:pPr>
      <w:outlineLvl w:val="9"/>
    </w:pPr>
    <w:rPr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64D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64D38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64D38"/>
    <w:pPr>
      <w:spacing w:after="100" w:line="276" w:lineRule="auto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64D38"/>
    <w:pPr>
      <w:spacing w:after="100" w:line="276" w:lineRule="auto"/>
      <w:ind w:left="48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B0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21BD0"/>
  </w:style>
  <w:style w:type="character" w:styleId="UnresolvedMention">
    <w:name w:val="Unresolved Mention"/>
    <w:basedOn w:val="DefaultParagraphFont"/>
    <w:uiPriority w:val="99"/>
    <w:semiHidden/>
    <w:unhideWhenUsed/>
    <w:rsid w:val="00A0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33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7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Computer Science Dept.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0F6EB-4A77-451D-9DB5-3E306929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992C112D</Template>
  <TotalTime>236</TotalTime>
  <Pages>13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A-Level Computer Science</vt:lpstr>
    </vt:vector>
  </TitlesOfParts>
  <Company>Notre Dame Catholic Sixth Form College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A-Level Computer Science</dc:title>
  <dc:subject>Year 1 – Programming Challenges</dc:subject>
  <dc:creator>Stephen Wood</dc:creator>
  <cp:keywords/>
  <dc:description/>
  <cp:lastModifiedBy>Stephen Wood</cp:lastModifiedBy>
  <cp:revision>50</cp:revision>
  <dcterms:created xsi:type="dcterms:W3CDTF">2019-11-27T18:22:00Z</dcterms:created>
  <dcterms:modified xsi:type="dcterms:W3CDTF">2020-01-30T18:21:00Z</dcterms:modified>
</cp:coreProperties>
</file>